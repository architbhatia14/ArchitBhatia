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3160F" w14:textId="77777777" w:rsidR="00750FAF" w:rsidRPr="007F20D7" w:rsidRDefault="00FB6C3D">
      <w:pPr>
        <w:pStyle w:val="Title"/>
        <w:rPr>
          <w:rFonts w:asciiTheme="minorHAnsi" w:hAnsiTheme="minorHAnsi"/>
        </w:rPr>
      </w:pPr>
      <w:r w:rsidRPr="007F20D7">
        <w:rPr>
          <w:rFonts w:asciiTheme="minorHAnsi" w:hAnsiTheme="minorHAnsi"/>
        </w:rPr>
        <w:t>‍‍</w:t>
      </w:r>
      <w:sdt>
        <w:sdtPr>
          <w:rPr>
            <w:rFonts w:asciiTheme="minorHAnsi" w:hAnsiTheme="minorHAnsi"/>
          </w:rPr>
          <w:alias w:val="Your Name"/>
          <w:tag w:val=""/>
          <w:id w:val="1246310863"/>
          <w:placeholder>
            <w:docPart w:val="B5B522B8E1C840B398720FC72D630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7F20D7">
            <w:rPr>
              <w:rFonts w:asciiTheme="minorHAnsi" w:hAnsiTheme="minorHAnsi"/>
            </w:rPr>
            <w:t>Archit Bhatia</w:t>
          </w:r>
        </w:sdtContent>
      </w:sdt>
    </w:p>
    <w:p w14:paraId="71AC4D8E" w14:textId="1A71AD22" w:rsidR="00750FAF" w:rsidRDefault="005F5C4B" w:rsidP="00FA72F3">
      <w:sdt>
        <w:sdtPr>
          <w:alias w:val="Address"/>
          <w:tag w:val=""/>
          <w:id w:val="-593780209"/>
          <w:placeholder>
            <w:docPart w:val="FD06D415D8D24B68B4BED9A1407CC5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455A4" w:rsidRPr="007F20D7">
            <w:t xml:space="preserve">540 Caracole Way, Ottawa, Ontario K4A0W3 </w:t>
          </w:r>
        </w:sdtContent>
      </w:sdt>
      <w:r w:rsidR="00FB6C3D" w:rsidRPr="007F20D7">
        <w:t> | </w:t>
      </w:r>
      <w:sdt>
        <w:sdtPr>
          <w:alias w:val="Telephone"/>
          <w:tag w:val=""/>
          <w:id w:val="-1416317146"/>
          <w:placeholder>
            <w:docPart w:val="8B3571219ED64F5DBAB701FA0F379DF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B29B8" w:rsidRPr="007F20D7">
            <w:t>(613) 804-7527</w:t>
          </w:r>
        </w:sdtContent>
      </w:sdt>
      <w:r w:rsidR="00FB6C3D" w:rsidRPr="007F20D7">
        <w:t> | </w:t>
      </w:r>
      <w:sdt>
        <w:sdtPr>
          <w:alias w:val="Email"/>
          <w:tag w:val=""/>
          <w:id w:val="-391963670"/>
          <w:placeholder>
            <w:docPart w:val="45EC9E6071ED4E8ABC31652F5FBD96D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97BFC" w:rsidRPr="007F20D7">
            <w:t>a</w:t>
          </w:r>
          <w:r w:rsidR="003455A4" w:rsidRPr="007F20D7">
            <w:t>rchitbhatia14@gmail.com</w:t>
          </w:r>
        </w:sdtContent>
      </w:sdt>
      <w:r w:rsidR="007018D0">
        <w:t xml:space="preserve"> |</w:t>
      </w:r>
      <w:r w:rsidR="00FA72F3">
        <w:t xml:space="preserve"> </w:t>
      </w:r>
      <w:r w:rsidR="007018D0">
        <w:t>LinkedIn: Archit Bhatia | GitHub: architbhatia14</w:t>
      </w:r>
    </w:p>
    <w:p w14:paraId="60770C54" w14:textId="1B3976A3" w:rsidR="00187E72" w:rsidRPr="00C52D69" w:rsidRDefault="002D37ED" w:rsidP="00187E72">
      <w:pPr>
        <w:pStyle w:val="SectionHeading"/>
        <w:spacing w:before="480" w:after="0"/>
        <w:rPr>
          <w:rStyle w:val="apple-converted-space"/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>Profile</w:t>
      </w:r>
      <w:r w:rsidR="00897BFC" w:rsidRPr="00C52D69">
        <w:rPr>
          <w:rFonts w:ascii="Times New Roman" w:hAnsi="Times New Roman" w:cs="Times New Roman"/>
        </w:rPr>
        <w:t>:</w:t>
      </w:r>
      <w:r w:rsidR="00897BFC" w:rsidRPr="00C52D69">
        <w:rPr>
          <w:rStyle w:val="apple-converted-space"/>
          <w:rFonts w:ascii="Times New Roman" w:hAnsi="Times New Roman" w:cs="Times New Roman"/>
        </w:rPr>
        <w:t> </w:t>
      </w:r>
    </w:p>
    <w:p w14:paraId="4A5AA2D9" w14:textId="006AECC8" w:rsidR="00C52D69" w:rsidRPr="00C52D69" w:rsidRDefault="004A7318" w:rsidP="00C52D69">
      <w:pPr>
        <w:pStyle w:val="SectionHeading"/>
        <w:spacing w:before="120" w:after="0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Fourth</w:t>
      </w:r>
      <w:r w:rsidR="002D37ED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year Computer Systems Engineer l</w:t>
      </w:r>
      <w:r w:rsidR="00897BF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ooking for </w:t>
      </w:r>
      <w:r w:rsidR="00240BFF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a </w:t>
      </w:r>
      <w:r w:rsidR="00897BF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job</w:t>
      </w:r>
      <w:r w:rsidR="00240BFF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in </w:t>
      </w:r>
      <w:r w:rsidR="00897BF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computer engineer</w:t>
      </w:r>
      <w:r w:rsidR="003E03A6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. </w:t>
      </w:r>
      <w:r w:rsidR="002D37ED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Basic knowledge working in embedded sys</w:t>
      </w:r>
      <w:r w:rsidR="0054308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tem</w:t>
      </w:r>
      <w:r w:rsidR="008A4FB1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s</w:t>
      </w:r>
      <w:r w:rsidR="0054308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with FPGA while implementing them with hardware. Worked with SQL database while sending and receiving UDP files. Designed basic APP using Android Studio </w:t>
      </w:r>
      <w:r w:rsidR="00240BFF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to </w:t>
      </w:r>
      <w:r w:rsidR="0054308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communicat</w:t>
      </w:r>
      <w:r w:rsidR="00240BFF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e </w:t>
      </w:r>
      <w:r w:rsidR="0054308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>with a server RPi.</w:t>
      </w:r>
      <w:r w:rsid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Analyzed large sets of data to filter and display the data visually.</w:t>
      </w:r>
      <w:r w:rsidR="00043A1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Coded mathematical algorithms</w:t>
      </w:r>
      <w:r w:rsidR="000E300A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using C</w:t>
      </w:r>
      <w:r w:rsidR="00043A1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to</w:t>
      </w:r>
      <w:r w:rsidR="000E300A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efficiently reconstruct signals while implementing them </w:t>
      </w:r>
      <w:r w:rsidR="00043A19">
        <w:rPr>
          <w:rFonts w:ascii="Times New Roman" w:hAnsi="Times New Roman" w:cs="Times New Roman"/>
          <w:b w:val="0"/>
          <w:color w:val="000000"/>
          <w:sz w:val="22"/>
          <w:szCs w:val="22"/>
        </w:rPr>
        <w:t>on</w:t>
      </w:r>
      <w:r w:rsidR="000E300A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</w:t>
      </w:r>
      <w:r w:rsidR="00FE177C">
        <w:rPr>
          <w:rFonts w:ascii="Times New Roman" w:hAnsi="Times New Roman" w:cs="Times New Roman"/>
          <w:b w:val="0"/>
          <w:color w:val="000000"/>
          <w:sz w:val="22"/>
          <w:szCs w:val="22"/>
        </w:rPr>
        <w:t>n</w:t>
      </w:r>
      <w:r w:rsidR="000E300A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 w:rsidR="00043A19">
        <w:rPr>
          <w:rFonts w:ascii="Times New Roman" w:hAnsi="Times New Roman" w:cs="Times New Roman"/>
          <w:b w:val="0"/>
          <w:color w:val="000000"/>
          <w:sz w:val="22"/>
          <w:szCs w:val="22"/>
        </w:rPr>
        <w:t>FPGA</w:t>
      </w:r>
      <w:r w:rsidR="000E300A">
        <w:rPr>
          <w:rFonts w:ascii="Times New Roman" w:hAnsi="Times New Roman" w:cs="Times New Roman"/>
          <w:b w:val="0"/>
          <w:color w:val="000000"/>
          <w:sz w:val="22"/>
          <w:szCs w:val="22"/>
        </w:rPr>
        <w:t>.</w:t>
      </w:r>
      <w:r w:rsidR="00043A1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 w:rsid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  <w:r w:rsidR="0054308C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 </w:t>
      </w:r>
      <w:r w:rsidR="002D37ED" w:rsidRPr="00C52D6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</w:p>
    <w:p w14:paraId="14BDB479" w14:textId="5B8122FE" w:rsidR="00FB49D7" w:rsidRPr="00C52D69" w:rsidRDefault="00FB49D7" w:rsidP="00EB0F33">
      <w:pPr>
        <w:pStyle w:val="SectionHeading"/>
        <w:spacing w:before="120" w:after="0"/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>Education:</w:t>
      </w:r>
    </w:p>
    <w:p w14:paraId="2B121CD6" w14:textId="68045B14" w:rsidR="00293B19" w:rsidRPr="00C52D69" w:rsidRDefault="00293B19" w:rsidP="00293B19">
      <w:pPr>
        <w:pStyle w:val="NoSpacing"/>
        <w:ind w:firstLine="720"/>
        <w:rPr>
          <w:rStyle w:val="Strong"/>
          <w:rFonts w:ascii="Times New Roman" w:hAnsi="Times New Roman" w:cs="Times New Roman"/>
          <w:bCs w:val="0"/>
        </w:rPr>
      </w:pPr>
      <w:r w:rsidRPr="00C52D69">
        <w:rPr>
          <w:rStyle w:val="Strong"/>
          <w:rFonts w:ascii="Times New Roman" w:hAnsi="Times New Roman" w:cs="Times New Roman"/>
          <w:bCs w:val="0"/>
        </w:rPr>
        <w:t>Computer System Engineer</w:t>
      </w:r>
      <w:r w:rsidR="00FE26C3">
        <w:rPr>
          <w:rStyle w:val="Strong"/>
          <w:rFonts w:ascii="Times New Roman" w:hAnsi="Times New Roman" w:cs="Times New Roman"/>
          <w:bCs w:val="0"/>
        </w:rPr>
        <w:t>ing</w:t>
      </w:r>
      <w:r w:rsidRPr="00C52D69">
        <w:rPr>
          <w:rStyle w:val="Strong"/>
          <w:rFonts w:ascii="Times New Roman" w:hAnsi="Times New Roman" w:cs="Times New Roman"/>
          <w:bCs w:val="0"/>
        </w:rPr>
        <w:t xml:space="preserve"> </w:t>
      </w:r>
    </w:p>
    <w:p w14:paraId="705376BA" w14:textId="75F3F530" w:rsidR="00227E8A" w:rsidRPr="00C52D69" w:rsidRDefault="00227E8A" w:rsidP="007F20D7">
      <w:pPr>
        <w:pStyle w:val="NoSpacing"/>
        <w:ind w:firstLine="720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  <w:bCs w:val="0"/>
        </w:rPr>
        <w:t>Carleton University</w:t>
      </w:r>
      <w:r w:rsidRPr="00C52D69">
        <w:rPr>
          <w:rStyle w:val="Strong"/>
          <w:rFonts w:ascii="Times New Roman" w:hAnsi="Times New Roman" w:cs="Times New Roman"/>
          <w:b w:val="0"/>
        </w:rPr>
        <w:t>| Ottawa, ON</w:t>
      </w:r>
    </w:p>
    <w:p w14:paraId="0DD9101F" w14:textId="65E207D6" w:rsidR="00EB0F33" w:rsidRPr="00C52D69" w:rsidRDefault="00227E8A" w:rsidP="00C52D69">
      <w:pPr>
        <w:pStyle w:val="NoSpacing"/>
        <w:ind w:firstLine="720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</w:rPr>
        <w:t xml:space="preserve">Expected Graduation </w:t>
      </w:r>
      <w:r w:rsidR="00E55731">
        <w:rPr>
          <w:rStyle w:val="Strong"/>
          <w:rFonts w:ascii="Times New Roman" w:hAnsi="Times New Roman" w:cs="Times New Roman"/>
          <w:b w:val="0"/>
        </w:rPr>
        <w:t>April</w:t>
      </w:r>
      <w:r w:rsidRPr="00C52D69">
        <w:rPr>
          <w:rStyle w:val="Strong"/>
          <w:rFonts w:ascii="Times New Roman" w:hAnsi="Times New Roman" w:cs="Times New Roman"/>
          <w:b w:val="0"/>
        </w:rPr>
        <w:t xml:space="preserve"> 2021</w:t>
      </w:r>
    </w:p>
    <w:p w14:paraId="4073A8D9" w14:textId="496048E3" w:rsidR="00227E8A" w:rsidRPr="00C52D69" w:rsidRDefault="00227E8A" w:rsidP="00187E72">
      <w:pPr>
        <w:pStyle w:val="SectionHeading"/>
        <w:spacing w:before="240"/>
        <w:rPr>
          <w:rStyle w:val="Strong"/>
          <w:rFonts w:ascii="Times New Roman" w:hAnsi="Times New Roman" w:cs="Times New Roman"/>
          <w:b/>
        </w:rPr>
      </w:pPr>
      <w:r w:rsidRPr="00C52D69">
        <w:rPr>
          <w:rStyle w:val="Strong"/>
          <w:rFonts w:ascii="Times New Roman" w:hAnsi="Times New Roman" w:cs="Times New Roman"/>
          <w:b/>
        </w:rPr>
        <w:t>Computer Skills:</w:t>
      </w:r>
    </w:p>
    <w:p w14:paraId="30216FAA" w14:textId="0B39172B" w:rsidR="00227E8A" w:rsidRPr="00C52D69" w:rsidRDefault="00227E8A" w:rsidP="007F20D7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C52D69">
        <w:rPr>
          <w:rStyle w:val="Strong"/>
          <w:rFonts w:ascii="Times New Roman" w:hAnsi="Times New Roman" w:cs="Times New Roman"/>
          <w:b w:val="0"/>
        </w:rPr>
        <w:t>Operating System:</w:t>
      </w:r>
      <w:r w:rsidRPr="00C52D69">
        <w:rPr>
          <w:rStyle w:val="Strong"/>
          <w:rFonts w:ascii="Times New Roman" w:hAnsi="Times New Roman" w:cs="Times New Roman"/>
          <w:b w:val="0"/>
        </w:rPr>
        <w:tab/>
        <w:t>Windows variants, Linux, IOS</w:t>
      </w:r>
      <w:r w:rsidR="0054308C" w:rsidRPr="00C52D69">
        <w:rPr>
          <w:rStyle w:val="Strong"/>
          <w:rFonts w:ascii="Times New Roman" w:hAnsi="Times New Roman" w:cs="Times New Roman"/>
          <w:b w:val="0"/>
        </w:rPr>
        <w:t>, Android mobile platforms</w:t>
      </w:r>
    </w:p>
    <w:p w14:paraId="0DC596A4" w14:textId="7076737B" w:rsidR="00227E8A" w:rsidRPr="00C52D69" w:rsidRDefault="00227E8A" w:rsidP="007F20D7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</w:rPr>
        <w:tab/>
        <w:t>Languages:</w:t>
      </w:r>
      <w:r w:rsidRPr="00C52D69">
        <w:rPr>
          <w:rStyle w:val="Strong"/>
          <w:rFonts w:ascii="Times New Roman" w:hAnsi="Times New Roman" w:cs="Times New Roman"/>
          <w:b w:val="0"/>
        </w:rPr>
        <w:tab/>
      </w:r>
      <w:r w:rsidRPr="00C52D69">
        <w:rPr>
          <w:rStyle w:val="Strong"/>
          <w:rFonts w:ascii="Times New Roman" w:hAnsi="Times New Roman" w:cs="Times New Roman"/>
          <w:b w:val="0"/>
        </w:rPr>
        <w:tab/>
        <w:t>C, Java, Python, MATLAB</w:t>
      </w:r>
      <w:r w:rsidR="004A7318">
        <w:rPr>
          <w:rStyle w:val="Strong"/>
          <w:rFonts w:ascii="Times New Roman" w:hAnsi="Times New Roman" w:cs="Times New Roman"/>
          <w:b w:val="0"/>
        </w:rPr>
        <w:t>, HTML</w:t>
      </w:r>
    </w:p>
    <w:p w14:paraId="45217F28" w14:textId="3758FDD6" w:rsidR="00E774D3" w:rsidRDefault="00227E8A" w:rsidP="00E774D3">
      <w:pPr>
        <w:pStyle w:val="NoSpacing"/>
        <w:ind w:left="720" w:hanging="720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</w:rPr>
        <w:tab/>
        <w:t>Programs Used:</w:t>
      </w:r>
      <w:r w:rsidR="00C52D69">
        <w:rPr>
          <w:rStyle w:val="Strong"/>
          <w:rFonts w:ascii="Times New Roman" w:hAnsi="Times New Roman" w:cs="Times New Roman"/>
          <w:b w:val="0"/>
        </w:rPr>
        <w:tab/>
      </w:r>
      <w:r w:rsidRPr="00C52D69">
        <w:rPr>
          <w:rStyle w:val="Strong"/>
          <w:rFonts w:ascii="Times New Roman" w:hAnsi="Times New Roman" w:cs="Times New Roman"/>
          <w:b w:val="0"/>
        </w:rPr>
        <w:tab/>
      </w:r>
      <w:r w:rsidR="00E774D3">
        <w:rPr>
          <w:rStyle w:val="Strong"/>
          <w:rFonts w:ascii="Times New Roman" w:hAnsi="Times New Roman" w:cs="Times New Roman"/>
          <w:b w:val="0"/>
        </w:rPr>
        <w:t xml:space="preserve">Verilog, </w:t>
      </w:r>
      <w:r w:rsidR="00C52D69">
        <w:rPr>
          <w:rStyle w:val="Strong"/>
          <w:rFonts w:ascii="Times New Roman" w:hAnsi="Times New Roman" w:cs="Times New Roman"/>
          <w:b w:val="0"/>
        </w:rPr>
        <w:t>Power BI</w:t>
      </w:r>
      <w:r w:rsidR="003E03A6">
        <w:rPr>
          <w:rStyle w:val="Strong"/>
          <w:rFonts w:ascii="Times New Roman" w:hAnsi="Times New Roman" w:cs="Times New Roman"/>
          <w:b w:val="0"/>
        </w:rPr>
        <w:t xml:space="preserve">, </w:t>
      </w:r>
      <w:r w:rsidR="0054308C" w:rsidRPr="00C52D69">
        <w:rPr>
          <w:rStyle w:val="Strong"/>
          <w:rFonts w:ascii="Times New Roman" w:hAnsi="Times New Roman" w:cs="Times New Roman"/>
          <w:b w:val="0"/>
        </w:rPr>
        <w:t>Android Studio,</w:t>
      </w:r>
      <w:r w:rsidR="00F95615" w:rsidRPr="00C52D69">
        <w:rPr>
          <w:rStyle w:val="Strong"/>
          <w:rFonts w:ascii="Times New Roman" w:hAnsi="Times New Roman" w:cs="Times New Roman"/>
          <w:b w:val="0"/>
        </w:rPr>
        <w:t xml:space="preserve"> Git Hub</w:t>
      </w:r>
      <w:r w:rsidR="0006000D">
        <w:rPr>
          <w:rStyle w:val="Strong"/>
          <w:rFonts w:ascii="Times New Roman" w:hAnsi="Times New Roman" w:cs="Times New Roman"/>
          <w:b w:val="0"/>
        </w:rPr>
        <w:t>/</w:t>
      </w:r>
      <w:proofErr w:type="spellStart"/>
      <w:r w:rsidR="0006000D">
        <w:rPr>
          <w:rStyle w:val="Strong"/>
          <w:rFonts w:ascii="Times New Roman" w:hAnsi="Times New Roman" w:cs="Times New Roman"/>
          <w:b w:val="0"/>
        </w:rPr>
        <w:t>GitBash</w:t>
      </w:r>
      <w:proofErr w:type="spellEnd"/>
      <w:r w:rsidRPr="00C52D69">
        <w:rPr>
          <w:rStyle w:val="Strong"/>
          <w:rFonts w:ascii="Times New Roman" w:hAnsi="Times New Roman" w:cs="Times New Roman"/>
          <w:b w:val="0"/>
        </w:rPr>
        <w:t xml:space="preserve">, </w:t>
      </w:r>
      <w:r w:rsidR="00856E8F" w:rsidRPr="00C52D69">
        <w:rPr>
          <w:rStyle w:val="Strong"/>
          <w:rFonts w:ascii="Times New Roman" w:hAnsi="Times New Roman" w:cs="Times New Roman"/>
          <w:b w:val="0"/>
        </w:rPr>
        <w:t>NetBeans</w:t>
      </w:r>
      <w:r w:rsidRPr="00C52D69">
        <w:rPr>
          <w:rStyle w:val="Strong"/>
          <w:rFonts w:ascii="Times New Roman" w:hAnsi="Times New Roman" w:cs="Times New Roman"/>
          <w:b w:val="0"/>
        </w:rPr>
        <w:t xml:space="preserve">, </w:t>
      </w:r>
      <w:r w:rsidR="00187E72" w:rsidRPr="00C52D69">
        <w:rPr>
          <w:rStyle w:val="Strong"/>
          <w:rFonts w:ascii="Times New Roman" w:hAnsi="Times New Roman" w:cs="Times New Roman"/>
          <w:b w:val="0"/>
        </w:rPr>
        <w:t>P</w:t>
      </w:r>
      <w:r w:rsidRPr="00C52D69">
        <w:rPr>
          <w:rStyle w:val="Strong"/>
          <w:rFonts w:ascii="Times New Roman" w:hAnsi="Times New Roman" w:cs="Times New Roman"/>
          <w:b w:val="0"/>
        </w:rPr>
        <w:t>ython,</w:t>
      </w:r>
      <w:r w:rsidR="00187E72" w:rsidRPr="00C52D69">
        <w:rPr>
          <w:rStyle w:val="Strong"/>
          <w:rFonts w:ascii="Times New Roman" w:hAnsi="Times New Roman" w:cs="Times New Roman"/>
          <w:b w:val="0"/>
        </w:rPr>
        <w:t xml:space="preserve"> </w:t>
      </w:r>
    </w:p>
    <w:p w14:paraId="7030C8CC" w14:textId="3DFB0247" w:rsidR="00227E8A" w:rsidRPr="00C52D69" w:rsidRDefault="00187E72" w:rsidP="00E774D3">
      <w:pPr>
        <w:pStyle w:val="NoSpacing"/>
        <w:ind w:left="2160" w:firstLine="720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</w:rPr>
        <w:t>E</w:t>
      </w:r>
      <w:r w:rsidR="00227E8A" w:rsidRPr="00C52D69">
        <w:rPr>
          <w:rStyle w:val="Strong"/>
          <w:rFonts w:ascii="Times New Roman" w:hAnsi="Times New Roman" w:cs="Times New Roman"/>
          <w:b w:val="0"/>
        </w:rPr>
        <w:t>clipse</w:t>
      </w:r>
      <w:r w:rsidR="00240BFF" w:rsidRPr="00C52D69">
        <w:rPr>
          <w:rStyle w:val="Strong"/>
          <w:rFonts w:ascii="Times New Roman" w:hAnsi="Times New Roman" w:cs="Times New Roman"/>
          <w:b w:val="0"/>
        </w:rPr>
        <w:t>, J</w:t>
      </w:r>
      <w:r w:rsidR="00E55731" w:rsidRPr="00C52D69">
        <w:rPr>
          <w:rStyle w:val="Strong"/>
          <w:rFonts w:ascii="Times New Roman" w:hAnsi="Times New Roman" w:cs="Times New Roman"/>
          <w:b w:val="0"/>
        </w:rPr>
        <w:t>u</w:t>
      </w:r>
      <w:r w:rsidR="00240BFF" w:rsidRPr="00C52D69">
        <w:rPr>
          <w:rStyle w:val="Strong"/>
          <w:rFonts w:ascii="Times New Roman" w:hAnsi="Times New Roman" w:cs="Times New Roman"/>
          <w:b w:val="0"/>
        </w:rPr>
        <w:t>nit</w:t>
      </w:r>
      <w:r w:rsidR="00E55731">
        <w:rPr>
          <w:rStyle w:val="Strong"/>
          <w:rFonts w:ascii="Times New Roman" w:hAnsi="Times New Roman" w:cs="Times New Roman"/>
          <w:b w:val="0"/>
        </w:rPr>
        <w:t xml:space="preserve"> Testing</w:t>
      </w:r>
    </w:p>
    <w:p w14:paraId="51948287" w14:textId="485405F3" w:rsidR="00EB0F33" w:rsidRPr="00C52D69" w:rsidRDefault="00227E8A" w:rsidP="00C52D69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C52D69">
        <w:rPr>
          <w:rStyle w:val="Strong"/>
          <w:rFonts w:ascii="Times New Roman" w:hAnsi="Times New Roman" w:cs="Times New Roman"/>
          <w:b w:val="0"/>
        </w:rPr>
        <w:tab/>
        <w:t>Design software:</w:t>
      </w:r>
      <w:r w:rsidRPr="00C52D69">
        <w:rPr>
          <w:rStyle w:val="Strong"/>
          <w:rFonts w:ascii="Times New Roman" w:hAnsi="Times New Roman" w:cs="Times New Roman"/>
          <w:b w:val="0"/>
        </w:rPr>
        <w:tab/>
        <w:t xml:space="preserve">Creo, Photoshop, </w:t>
      </w:r>
      <w:r w:rsidR="00187E72" w:rsidRPr="00C52D69">
        <w:rPr>
          <w:rStyle w:val="Strong"/>
          <w:rFonts w:ascii="Times New Roman" w:hAnsi="Times New Roman" w:cs="Times New Roman"/>
          <w:b w:val="0"/>
        </w:rPr>
        <w:t>I</w:t>
      </w:r>
      <w:r w:rsidRPr="00C52D69">
        <w:rPr>
          <w:rStyle w:val="Strong"/>
          <w:rFonts w:ascii="Times New Roman" w:hAnsi="Times New Roman" w:cs="Times New Roman"/>
          <w:b w:val="0"/>
        </w:rPr>
        <w:t>llustrator</w:t>
      </w:r>
      <w:r w:rsidR="004207EB" w:rsidRPr="00C52D69">
        <w:rPr>
          <w:rStyle w:val="Strong"/>
          <w:rFonts w:ascii="Times New Roman" w:hAnsi="Times New Roman" w:cs="Times New Roman"/>
          <w:b w:val="0"/>
        </w:rPr>
        <w:t>, Microsoft</w:t>
      </w:r>
      <w:r w:rsidRPr="00C52D69">
        <w:rPr>
          <w:rStyle w:val="Strong"/>
          <w:rFonts w:ascii="Times New Roman" w:hAnsi="Times New Roman" w:cs="Times New Roman"/>
          <w:b w:val="0"/>
        </w:rPr>
        <w:t xml:space="preserve"> </w:t>
      </w:r>
    </w:p>
    <w:p w14:paraId="0A060D46" w14:textId="4E76A5EF" w:rsidR="004A7318" w:rsidRDefault="008A4FB1" w:rsidP="004A7318">
      <w:pPr>
        <w:pStyle w:val="SectionHeading"/>
        <w:spacing w:before="120"/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>Applied</w:t>
      </w:r>
      <w:r w:rsidR="007F20D7" w:rsidRPr="00C52D69">
        <w:rPr>
          <w:rFonts w:ascii="Times New Roman" w:hAnsi="Times New Roman" w:cs="Times New Roman"/>
        </w:rPr>
        <w:t xml:space="preserve"> </w:t>
      </w:r>
      <w:r w:rsidRPr="00C52D69">
        <w:rPr>
          <w:rFonts w:ascii="Times New Roman" w:hAnsi="Times New Roman" w:cs="Times New Roman"/>
        </w:rPr>
        <w:t>Projects</w:t>
      </w:r>
      <w:r w:rsidR="00FB49D7" w:rsidRPr="00C52D69">
        <w:rPr>
          <w:rFonts w:ascii="Times New Roman" w:hAnsi="Times New Roman" w:cs="Times New Roman"/>
        </w:rPr>
        <w:t>:</w:t>
      </w:r>
    </w:p>
    <w:p w14:paraId="01C1002E" w14:textId="1D982B61" w:rsidR="009642AD" w:rsidRPr="00C52D69" w:rsidRDefault="009642AD" w:rsidP="009642AD">
      <w:pPr>
        <w:rPr>
          <w:sz w:val="22"/>
          <w:szCs w:val="22"/>
        </w:rPr>
      </w:pPr>
      <w:r>
        <w:rPr>
          <w:b/>
          <w:sz w:val="22"/>
          <w:szCs w:val="22"/>
        </w:rPr>
        <w:t>Research and Development</w:t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</w:p>
    <w:p w14:paraId="6430981C" w14:textId="3276BDEF" w:rsidR="009642AD" w:rsidRDefault="009642AD" w:rsidP="009642AD">
      <w:pPr>
        <w:rPr>
          <w:b/>
          <w:sz w:val="22"/>
          <w:szCs w:val="22"/>
        </w:rPr>
      </w:pPr>
      <w:r>
        <w:rPr>
          <w:b/>
          <w:sz w:val="22"/>
          <w:szCs w:val="22"/>
        </w:rPr>
        <w:t>Compressive Sensing (4</w:t>
      </w:r>
      <w:r w:rsidRPr="009642AD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Year project)</w:t>
      </w:r>
    </w:p>
    <w:p w14:paraId="37485B3E" w14:textId="77777777" w:rsidR="009642AD" w:rsidRDefault="009642AD" w:rsidP="009642AD">
      <w:pPr>
        <w:rPr>
          <w:b/>
          <w:sz w:val="22"/>
          <w:szCs w:val="22"/>
        </w:rPr>
      </w:pPr>
      <w:r w:rsidRPr="00C52D69">
        <w:rPr>
          <w:b/>
          <w:sz w:val="22"/>
          <w:szCs w:val="22"/>
        </w:rPr>
        <w:t>Carleton University, Ottawa ON</w:t>
      </w:r>
      <w:r w:rsidRPr="00C52D69">
        <w:rPr>
          <w:sz w:val="22"/>
          <w:szCs w:val="22"/>
        </w:rPr>
        <w:t xml:space="preserve"> </w:t>
      </w:r>
      <w:r w:rsidRPr="00C52D69">
        <w:rPr>
          <w:b/>
          <w:sz w:val="22"/>
          <w:szCs w:val="22"/>
        </w:rPr>
        <w:t xml:space="preserve"> </w:t>
      </w:r>
    </w:p>
    <w:p w14:paraId="6DE127AC" w14:textId="77777777" w:rsidR="009642AD" w:rsidRPr="00C52D69" w:rsidRDefault="009642AD" w:rsidP="009642AD">
      <w:pPr>
        <w:rPr>
          <w:b/>
          <w:sz w:val="22"/>
          <w:szCs w:val="22"/>
        </w:rPr>
      </w:pPr>
    </w:p>
    <w:p w14:paraId="71F3D372" w14:textId="79092B63" w:rsidR="0048297D" w:rsidRPr="0048297D" w:rsidRDefault="009642AD" w:rsidP="009642A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 xml:space="preserve">Researched algorithms used for </w:t>
      </w:r>
      <w:r w:rsidR="000E300A">
        <w:rPr>
          <w:color w:val="000000"/>
          <w:sz w:val="22"/>
          <w:szCs w:val="22"/>
        </w:rPr>
        <w:t xml:space="preserve">reconstructing </w:t>
      </w:r>
      <w:r>
        <w:rPr>
          <w:color w:val="000000"/>
          <w:sz w:val="22"/>
          <w:szCs w:val="22"/>
        </w:rPr>
        <w:t xml:space="preserve">signals given off </w:t>
      </w:r>
      <w:r w:rsidR="000E300A">
        <w:rPr>
          <w:color w:val="000000"/>
          <w:sz w:val="22"/>
          <w:szCs w:val="22"/>
        </w:rPr>
        <w:t xml:space="preserve">a heartbeat </w:t>
      </w:r>
      <w:r>
        <w:rPr>
          <w:color w:val="000000"/>
          <w:sz w:val="22"/>
          <w:szCs w:val="22"/>
        </w:rPr>
        <w:t>sensor</w:t>
      </w:r>
    </w:p>
    <w:p w14:paraId="369A9403" w14:textId="007B3887" w:rsidR="0048297D" w:rsidRPr="0048297D" w:rsidRDefault="000E300A" w:rsidP="0048297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>Worked with a team to c</w:t>
      </w:r>
      <w:r w:rsidR="0048297D">
        <w:rPr>
          <w:color w:val="000000"/>
          <w:sz w:val="22"/>
          <w:szCs w:val="22"/>
        </w:rPr>
        <w:t>ombine</w:t>
      </w:r>
      <w:r>
        <w:rPr>
          <w:color w:val="000000"/>
          <w:sz w:val="22"/>
          <w:szCs w:val="22"/>
        </w:rPr>
        <w:t xml:space="preserve"> our </w:t>
      </w:r>
      <w:r w:rsidR="0048297D">
        <w:rPr>
          <w:color w:val="000000"/>
          <w:sz w:val="22"/>
          <w:szCs w:val="22"/>
        </w:rPr>
        <w:t>research</w:t>
      </w:r>
      <w:r>
        <w:rPr>
          <w:color w:val="000000"/>
          <w:sz w:val="22"/>
          <w:szCs w:val="22"/>
        </w:rPr>
        <w:t xml:space="preserve"> and proposed solution</w:t>
      </w:r>
      <w:r w:rsidR="0048297D">
        <w:rPr>
          <w:color w:val="000000"/>
          <w:sz w:val="22"/>
          <w:szCs w:val="22"/>
        </w:rPr>
        <w:t xml:space="preserve"> into report</w:t>
      </w:r>
      <w:r>
        <w:rPr>
          <w:color w:val="000000"/>
          <w:sz w:val="22"/>
          <w:szCs w:val="22"/>
        </w:rPr>
        <w:t>s</w:t>
      </w:r>
      <w:r w:rsidR="0048297D">
        <w:rPr>
          <w:color w:val="000000"/>
          <w:sz w:val="22"/>
          <w:szCs w:val="22"/>
        </w:rPr>
        <w:t xml:space="preserve"> </w:t>
      </w:r>
    </w:p>
    <w:p w14:paraId="15861EB7" w14:textId="11D58FC9" w:rsidR="009642AD" w:rsidRPr="0048297D" w:rsidRDefault="000E300A" w:rsidP="009642A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 xml:space="preserve">Applied skills in C to code </w:t>
      </w:r>
      <w:r w:rsidR="0048297D">
        <w:rPr>
          <w:color w:val="000000"/>
          <w:sz w:val="22"/>
          <w:szCs w:val="22"/>
        </w:rPr>
        <w:t xml:space="preserve">algorithms required based </w:t>
      </w:r>
      <w:r w:rsidR="00FE177C">
        <w:rPr>
          <w:color w:val="000000"/>
          <w:sz w:val="22"/>
          <w:szCs w:val="22"/>
        </w:rPr>
        <w:t>on</w:t>
      </w:r>
      <w:r w:rsidR="0048297D">
        <w:rPr>
          <w:color w:val="000000"/>
          <w:sz w:val="22"/>
          <w:szCs w:val="22"/>
        </w:rPr>
        <w:t xml:space="preserve"> purposed solution</w:t>
      </w:r>
      <w:r>
        <w:rPr>
          <w:color w:val="000000"/>
          <w:sz w:val="22"/>
          <w:szCs w:val="22"/>
        </w:rPr>
        <w:t xml:space="preserve"> </w:t>
      </w:r>
    </w:p>
    <w:p w14:paraId="038F9FF9" w14:textId="48F9CB9A" w:rsidR="0048297D" w:rsidRPr="00E117C4" w:rsidRDefault="00E117C4" w:rsidP="009642A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>Implemented algorithms used for compressive sensing onto a</w:t>
      </w:r>
      <w:r w:rsidR="00FE177C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FPGA board </w:t>
      </w:r>
      <w:r w:rsidR="000E300A">
        <w:rPr>
          <w:color w:val="000000"/>
          <w:sz w:val="22"/>
          <w:szCs w:val="22"/>
        </w:rPr>
        <w:t xml:space="preserve">while </w:t>
      </w:r>
      <w:r>
        <w:rPr>
          <w:color w:val="000000"/>
          <w:sz w:val="22"/>
          <w:szCs w:val="22"/>
        </w:rPr>
        <w:t xml:space="preserve">connected to a </w:t>
      </w:r>
      <w:r w:rsidR="000E300A">
        <w:rPr>
          <w:color w:val="000000"/>
          <w:sz w:val="22"/>
          <w:szCs w:val="22"/>
        </w:rPr>
        <w:t xml:space="preserve">heartbeat </w:t>
      </w:r>
      <w:r>
        <w:rPr>
          <w:color w:val="000000"/>
          <w:sz w:val="22"/>
          <w:szCs w:val="22"/>
        </w:rPr>
        <w:t>sensor</w:t>
      </w:r>
    </w:p>
    <w:p w14:paraId="16AF08D3" w14:textId="6F260015" w:rsidR="00E117C4" w:rsidRPr="0006000D" w:rsidRDefault="00E117C4" w:rsidP="0006000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 xml:space="preserve">Obtained relevant values from </w:t>
      </w:r>
      <w:r w:rsidR="00FE177C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sensor to recompose a sparse signal</w:t>
      </w:r>
      <w:r w:rsidR="000E300A">
        <w:rPr>
          <w:color w:val="000000"/>
          <w:sz w:val="22"/>
          <w:szCs w:val="22"/>
        </w:rPr>
        <w:t xml:space="preserve"> for the reconstruction of the signal</w:t>
      </w:r>
      <w:r w:rsidRPr="0006000D">
        <w:rPr>
          <w:color w:val="000000"/>
          <w:sz w:val="22"/>
          <w:szCs w:val="22"/>
        </w:rPr>
        <w:t xml:space="preserve"> </w:t>
      </w:r>
    </w:p>
    <w:p w14:paraId="0BDF3944" w14:textId="70AD8958" w:rsidR="0006000D" w:rsidRPr="0006000D" w:rsidRDefault="0006000D" w:rsidP="0006000D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>Used command line to navigate through the project on GitHub repository and run the code for testing</w:t>
      </w:r>
    </w:p>
    <w:p w14:paraId="665954BE" w14:textId="0366B31A" w:rsidR="00A81663" w:rsidRDefault="00A81663" w:rsidP="00A81663">
      <w:pPr>
        <w:rPr>
          <w:color w:val="000000"/>
          <w:sz w:val="22"/>
          <w:szCs w:val="22"/>
        </w:rPr>
      </w:pPr>
    </w:p>
    <w:p w14:paraId="70EFF9A5" w14:textId="03FA071F" w:rsidR="00A81663" w:rsidRPr="00C52D69" w:rsidRDefault="00A81663" w:rsidP="00A81663">
      <w:pPr>
        <w:rPr>
          <w:sz w:val="22"/>
          <w:szCs w:val="22"/>
        </w:rPr>
      </w:pPr>
      <w:r>
        <w:rPr>
          <w:b/>
          <w:sz w:val="22"/>
          <w:szCs w:val="22"/>
        </w:rPr>
        <w:t>Simulation design and development</w:t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</w:p>
    <w:p w14:paraId="31A13EFA" w14:textId="77777777" w:rsidR="00A81663" w:rsidRDefault="00A81663" w:rsidP="00A81663">
      <w:pPr>
        <w:rPr>
          <w:b/>
          <w:sz w:val="22"/>
          <w:szCs w:val="22"/>
        </w:rPr>
      </w:pPr>
      <w:r>
        <w:rPr>
          <w:b/>
          <w:sz w:val="22"/>
          <w:szCs w:val="22"/>
        </w:rPr>
        <w:t>Elevator Subsystem (3</w:t>
      </w:r>
      <w:r w:rsidRPr="00A81663">
        <w:rPr>
          <w:b/>
          <w:sz w:val="22"/>
          <w:szCs w:val="22"/>
          <w:vertAlign w:val="superscript"/>
        </w:rPr>
        <w:t>rd</w:t>
      </w:r>
      <w:r>
        <w:rPr>
          <w:b/>
          <w:sz w:val="22"/>
          <w:szCs w:val="22"/>
        </w:rPr>
        <w:t xml:space="preserve"> Year project)</w:t>
      </w:r>
    </w:p>
    <w:p w14:paraId="41492F4B" w14:textId="38090A70" w:rsidR="00A81663" w:rsidRDefault="00A81663" w:rsidP="00A81663">
      <w:pPr>
        <w:rPr>
          <w:b/>
          <w:sz w:val="22"/>
          <w:szCs w:val="22"/>
        </w:rPr>
      </w:pPr>
      <w:r w:rsidRPr="00C52D69">
        <w:rPr>
          <w:b/>
          <w:sz w:val="22"/>
          <w:szCs w:val="22"/>
        </w:rPr>
        <w:t>Carleton University, Ottawa ON</w:t>
      </w:r>
      <w:r w:rsidRPr="00C52D69">
        <w:rPr>
          <w:sz w:val="22"/>
          <w:szCs w:val="22"/>
        </w:rPr>
        <w:t xml:space="preserve"> </w:t>
      </w:r>
      <w:r w:rsidRPr="00C52D69">
        <w:rPr>
          <w:b/>
          <w:sz w:val="22"/>
          <w:szCs w:val="22"/>
        </w:rPr>
        <w:t xml:space="preserve"> </w:t>
      </w:r>
    </w:p>
    <w:p w14:paraId="2FA82FEE" w14:textId="77777777" w:rsidR="00A81663" w:rsidRPr="00C52D69" w:rsidRDefault="00A81663" w:rsidP="00A81663">
      <w:pPr>
        <w:rPr>
          <w:b/>
          <w:sz w:val="22"/>
          <w:szCs w:val="22"/>
        </w:rPr>
      </w:pPr>
    </w:p>
    <w:p w14:paraId="1DBF8072" w14:textId="77777777" w:rsidR="003E4BB2" w:rsidRPr="003E4BB2" w:rsidRDefault="003E4BB2" w:rsidP="003E4BB2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 w:rsidRPr="003E4BB2">
        <w:rPr>
          <w:color w:val="000000"/>
          <w:sz w:val="22"/>
          <w:szCs w:val="22"/>
        </w:rPr>
        <w:t xml:space="preserve">Developed a simulation for an elevator subsystem in Eclipses using Java. </w:t>
      </w:r>
    </w:p>
    <w:p w14:paraId="1E32DD00" w14:textId="77777777" w:rsidR="003E4BB2" w:rsidRPr="003E4BB2" w:rsidRDefault="003E4BB2" w:rsidP="003E4BB2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 w:rsidRPr="003E4BB2">
        <w:rPr>
          <w:color w:val="000000"/>
          <w:sz w:val="22"/>
          <w:szCs w:val="22"/>
        </w:rPr>
        <w:t xml:space="preserve">Used UML diagrams to create the basic classes for the subsystem and have them connecting. </w:t>
      </w:r>
    </w:p>
    <w:p w14:paraId="576D0D16" w14:textId="77777777" w:rsidR="003E4BB2" w:rsidRPr="003E4BB2" w:rsidRDefault="003E4BB2" w:rsidP="003E4BB2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 w:rsidRPr="003E4BB2">
        <w:rPr>
          <w:color w:val="000000"/>
          <w:sz w:val="22"/>
          <w:szCs w:val="22"/>
        </w:rPr>
        <w:t>Server and Client</w:t>
      </w:r>
      <w:r>
        <w:rPr>
          <w:color w:val="000000"/>
          <w:sz w:val="22"/>
          <w:szCs w:val="22"/>
        </w:rPr>
        <w:t xml:space="preserve"> systems</w:t>
      </w:r>
      <w:r w:rsidRPr="003E4BB2">
        <w:rPr>
          <w:color w:val="000000"/>
          <w:sz w:val="22"/>
          <w:szCs w:val="22"/>
        </w:rPr>
        <w:t xml:space="preserve"> to send messages between the subsystems.</w:t>
      </w:r>
      <w:r w:rsidRPr="003E4BB2">
        <w:rPr>
          <w:rStyle w:val="apple-converted-space"/>
          <w:rFonts w:eastAsiaTheme="majorEastAsia"/>
          <w:color w:val="000000"/>
          <w:sz w:val="22"/>
          <w:szCs w:val="22"/>
        </w:rPr>
        <w:t> </w:t>
      </w:r>
    </w:p>
    <w:p w14:paraId="1B0C3FE2" w14:textId="125EF84C" w:rsidR="003E4BB2" w:rsidRPr="003E4BB2" w:rsidRDefault="003E4BB2" w:rsidP="003E4BB2">
      <w:pPr>
        <w:pStyle w:val="ListParagraph"/>
        <w:numPr>
          <w:ilvl w:val="0"/>
          <w:numId w:val="13"/>
        </w:numPr>
        <w:rPr>
          <w:color w:val="404040" w:themeColor="text1" w:themeTint="BF"/>
          <w:sz w:val="22"/>
          <w:szCs w:val="22"/>
        </w:rPr>
      </w:pPr>
      <w:r>
        <w:rPr>
          <w:color w:val="000000"/>
          <w:sz w:val="22"/>
          <w:szCs w:val="22"/>
        </w:rPr>
        <w:t>Implemented</w:t>
      </w:r>
      <w:r w:rsidRPr="003E4BB2">
        <w:rPr>
          <w:color w:val="000000"/>
          <w:sz w:val="22"/>
          <w:szCs w:val="22"/>
        </w:rPr>
        <w:t xml:space="preserve"> state machines to determine when </w:t>
      </w:r>
      <w:r w:rsidR="00FE177C">
        <w:rPr>
          <w:color w:val="000000"/>
          <w:sz w:val="22"/>
          <w:szCs w:val="22"/>
        </w:rPr>
        <w:t xml:space="preserve">an </w:t>
      </w:r>
      <w:r w:rsidRPr="003E4BB2">
        <w:rPr>
          <w:color w:val="000000"/>
          <w:sz w:val="22"/>
          <w:szCs w:val="22"/>
        </w:rPr>
        <w:t>elevator has arrived at the location then send this information to the scheduler subsystem (main subsystem).</w:t>
      </w:r>
      <w:r w:rsidRPr="003E4BB2">
        <w:rPr>
          <w:rStyle w:val="apple-converted-space"/>
          <w:rFonts w:eastAsiaTheme="majorEastAsia"/>
          <w:color w:val="000000"/>
          <w:sz w:val="22"/>
          <w:szCs w:val="22"/>
        </w:rPr>
        <w:t> </w:t>
      </w:r>
    </w:p>
    <w:p w14:paraId="3EF02B81" w14:textId="6EC92670" w:rsidR="003E4BB2" w:rsidRPr="001D1DD5" w:rsidRDefault="003E4BB2" w:rsidP="003E4BB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Sent </w:t>
      </w:r>
      <w:r w:rsidRPr="003E4BB2">
        <w:rPr>
          <w:color w:val="000000"/>
          <w:sz w:val="22"/>
          <w:szCs w:val="22"/>
        </w:rPr>
        <w:t>UDP packets to allow the use of multiple elevator systems</w:t>
      </w:r>
      <w:r>
        <w:rPr>
          <w:color w:val="000000"/>
          <w:sz w:val="22"/>
          <w:szCs w:val="22"/>
        </w:rPr>
        <w:t xml:space="preserve"> to </w:t>
      </w:r>
      <w:r w:rsidRPr="003E4BB2">
        <w:rPr>
          <w:color w:val="000000"/>
          <w:sz w:val="22"/>
          <w:szCs w:val="22"/>
        </w:rPr>
        <w:t xml:space="preserve">maximize </w:t>
      </w:r>
      <w:r w:rsidR="00FE177C">
        <w:rPr>
          <w:color w:val="000000"/>
          <w:sz w:val="22"/>
          <w:szCs w:val="22"/>
        </w:rPr>
        <w:t xml:space="preserve">the </w:t>
      </w:r>
      <w:r w:rsidRPr="003E4BB2">
        <w:rPr>
          <w:color w:val="000000"/>
          <w:sz w:val="22"/>
          <w:szCs w:val="22"/>
        </w:rPr>
        <w:t>efficiency of the system.</w:t>
      </w:r>
    </w:p>
    <w:p w14:paraId="262167A7" w14:textId="77777777" w:rsidR="001D1DD5" w:rsidRPr="003E4BB2" w:rsidRDefault="001D1DD5" w:rsidP="001D1DD5">
      <w:pPr>
        <w:pStyle w:val="ListParagraph"/>
        <w:rPr>
          <w:sz w:val="22"/>
          <w:szCs w:val="22"/>
        </w:rPr>
      </w:pPr>
    </w:p>
    <w:p w14:paraId="02FC5179" w14:textId="11C07A4D" w:rsidR="008A4FB1" w:rsidRPr="00C52D69" w:rsidRDefault="008A4FB1" w:rsidP="0054308C">
      <w:pPr>
        <w:rPr>
          <w:sz w:val="22"/>
          <w:szCs w:val="22"/>
        </w:rPr>
      </w:pPr>
      <w:r w:rsidRPr="00C52D69">
        <w:rPr>
          <w:b/>
          <w:sz w:val="22"/>
          <w:szCs w:val="22"/>
        </w:rPr>
        <w:t>App design and Implementations</w:t>
      </w:r>
      <w:r w:rsidR="00EB0F33" w:rsidRPr="00C52D69">
        <w:rPr>
          <w:sz w:val="22"/>
          <w:szCs w:val="22"/>
        </w:rPr>
        <w:t xml:space="preserve"> </w:t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</w:p>
    <w:p w14:paraId="58F73B19" w14:textId="247CEB92" w:rsidR="008A4FB1" w:rsidRPr="00C52D69" w:rsidRDefault="00C2181B" w:rsidP="0054308C">
      <w:pPr>
        <w:rPr>
          <w:b/>
          <w:sz w:val="22"/>
          <w:szCs w:val="22"/>
        </w:rPr>
      </w:pPr>
      <w:r w:rsidRPr="00C52D69">
        <w:rPr>
          <w:b/>
          <w:sz w:val="22"/>
          <w:szCs w:val="22"/>
        </w:rPr>
        <w:t>Smart Shelf</w:t>
      </w:r>
      <w:r w:rsidR="0054308C" w:rsidRPr="00C52D69">
        <w:rPr>
          <w:b/>
          <w:sz w:val="22"/>
          <w:szCs w:val="22"/>
        </w:rPr>
        <w:t xml:space="preserve"> (3</w:t>
      </w:r>
      <w:r w:rsidR="0054308C" w:rsidRPr="00C52D69">
        <w:rPr>
          <w:b/>
          <w:sz w:val="22"/>
          <w:szCs w:val="22"/>
          <w:vertAlign w:val="superscript"/>
        </w:rPr>
        <w:t>rd</w:t>
      </w:r>
      <w:r w:rsidR="0054308C" w:rsidRPr="00C52D69">
        <w:rPr>
          <w:b/>
          <w:sz w:val="22"/>
          <w:szCs w:val="22"/>
        </w:rPr>
        <w:t xml:space="preserve"> Year </w:t>
      </w:r>
      <w:r w:rsidR="00F95615" w:rsidRPr="00C52D69">
        <w:rPr>
          <w:b/>
          <w:sz w:val="22"/>
          <w:szCs w:val="22"/>
        </w:rPr>
        <w:t>Project)</w:t>
      </w:r>
      <w:r w:rsidR="00033D82" w:rsidRPr="00C52D69">
        <w:rPr>
          <w:b/>
          <w:sz w:val="22"/>
          <w:szCs w:val="22"/>
        </w:rPr>
        <w:t xml:space="preserve"> </w:t>
      </w:r>
    </w:p>
    <w:p w14:paraId="5802B234" w14:textId="384892DB" w:rsidR="0054308C" w:rsidRPr="00C52D69" w:rsidRDefault="00033D82" w:rsidP="0054308C">
      <w:pPr>
        <w:rPr>
          <w:b/>
          <w:sz w:val="22"/>
          <w:szCs w:val="22"/>
        </w:rPr>
      </w:pPr>
      <w:r w:rsidRPr="00C52D69">
        <w:rPr>
          <w:b/>
          <w:sz w:val="22"/>
          <w:szCs w:val="22"/>
        </w:rPr>
        <w:t>Carleton Universit</w:t>
      </w:r>
      <w:r w:rsidR="00EB0F33" w:rsidRPr="00C52D69">
        <w:rPr>
          <w:b/>
          <w:sz w:val="22"/>
          <w:szCs w:val="22"/>
        </w:rPr>
        <w:t>y, Ottawa ON</w:t>
      </w:r>
    </w:p>
    <w:p w14:paraId="39EC73D8" w14:textId="4483BA52" w:rsidR="00F95615" w:rsidRPr="00C52D69" w:rsidRDefault="00240BFF" w:rsidP="0054308C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>Create</w:t>
      </w:r>
      <w:r w:rsidR="00FE177C">
        <w:rPr>
          <w:color w:val="000000" w:themeColor="text1"/>
          <w:sz w:val="22"/>
          <w:szCs w:val="22"/>
        </w:rPr>
        <w:t xml:space="preserve">d a </w:t>
      </w:r>
      <w:r w:rsidRPr="00C52D69">
        <w:rPr>
          <w:color w:val="000000" w:themeColor="text1"/>
          <w:sz w:val="22"/>
          <w:szCs w:val="22"/>
        </w:rPr>
        <w:t>s</w:t>
      </w:r>
      <w:r w:rsidR="00F95615" w:rsidRPr="00C52D69">
        <w:rPr>
          <w:color w:val="000000" w:themeColor="text1"/>
          <w:sz w:val="22"/>
          <w:szCs w:val="22"/>
        </w:rPr>
        <w:t>oftware plan and design of UML diagram</w:t>
      </w:r>
      <w:r w:rsidRPr="00C52D69">
        <w:rPr>
          <w:color w:val="000000" w:themeColor="text1"/>
          <w:sz w:val="22"/>
          <w:szCs w:val="22"/>
        </w:rPr>
        <w:t>s</w:t>
      </w:r>
    </w:p>
    <w:p w14:paraId="14EB42B6" w14:textId="228086D2" w:rsidR="00F95615" w:rsidRPr="00C52D69" w:rsidRDefault="00F95615" w:rsidP="0054308C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lastRenderedPageBreak/>
        <w:t>Design</w:t>
      </w:r>
      <w:r w:rsidR="00FE177C">
        <w:rPr>
          <w:color w:val="000000" w:themeColor="text1"/>
          <w:sz w:val="22"/>
          <w:szCs w:val="22"/>
        </w:rPr>
        <w:t>ed</w:t>
      </w:r>
      <w:r w:rsidRPr="00C52D69">
        <w:rPr>
          <w:color w:val="000000" w:themeColor="text1"/>
          <w:sz w:val="22"/>
          <w:szCs w:val="22"/>
        </w:rPr>
        <w:t xml:space="preserve"> basic GUI for </w:t>
      </w:r>
      <w:r w:rsidR="00FE177C">
        <w:rPr>
          <w:color w:val="000000" w:themeColor="text1"/>
          <w:sz w:val="22"/>
          <w:szCs w:val="22"/>
        </w:rPr>
        <w:t xml:space="preserve">the </w:t>
      </w:r>
      <w:r w:rsidRPr="00C52D69">
        <w:rPr>
          <w:color w:val="000000" w:themeColor="text1"/>
          <w:sz w:val="22"/>
          <w:szCs w:val="22"/>
        </w:rPr>
        <w:t>user to access shelf information</w:t>
      </w:r>
    </w:p>
    <w:p w14:paraId="25560238" w14:textId="46608213" w:rsidR="00F95615" w:rsidRPr="00C52D69" w:rsidRDefault="00F95615" w:rsidP="0054308C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 xml:space="preserve">Sent </w:t>
      </w:r>
      <w:r w:rsidR="00FE177C">
        <w:rPr>
          <w:color w:val="000000" w:themeColor="text1"/>
          <w:sz w:val="22"/>
          <w:szCs w:val="22"/>
        </w:rPr>
        <w:t xml:space="preserve">the </w:t>
      </w:r>
      <w:r w:rsidRPr="00C52D69">
        <w:rPr>
          <w:color w:val="000000" w:themeColor="text1"/>
          <w:sz w:val="22"/>
          <w:szCs w:val="22"/>
        </w:rPr>
        <w:t xml:space="preserve">user input </w:t>
      </w:r>
      <w:r w:rsidR="00621607" w:rsidRPr="00C52D69">
        <w:rPr>
          <w:color w:val="000000" w:themeColor="text1"/>
          <w:sz w:val="22"/>
          <w:szCs w:val="22"/>
        </w:rPr>
        <w:t xml:space="preserve">as packets </w:t>
      </w:r>
      <w:r w:rsidRPr="00C52D69">
        <w:rPr>
          <w:color w:val="000000" w:themeColor="text1"/>
          <w:sz w:val="22"/>
          <w:szCs w:val="22"/>
        </w:rPr>
        <w:t>to SQL database</w:t>
      </w:r>
    </w:p>
    <w:p w14:paraId="325241E7" w14:textId="47519205" w:rsidR="00F95615" w:rsidRPr="00C52D69" w:rsidRDefault="00F95615" w:rsidP="0054308C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>Create</w:t>
      </w:r>
      <w:r w:rsidR="006800AD" w:rsidRPr="00C52D69">
        <w:rPr>
          <w:color w:val="000000" w:themeColor="text1"/>
          <w:sz w:val="22"/>
          <w:szCs w:val="22"/>
        </w:rPr>
        <w:t xml:space="preserve"> </w:t>
      </w:r>
      <w:r w:rsidRPr="00C52D69">
        <w:rPr>
          <w:color w:val="000000" w:themeColor="text1"/>
          <w:sz w:val="22"/>
          <w:szCs w:val="22"/>
        </w:rPr>
        <w:t>code to test</w:t>
      </w:r>
      <w:r w:rsidR="00FE177C">
        <w:rPr>
          <w:color w:val="000000" w:themeColor="text1"/>
          <w:sz w:val="22"/>
          <w:szCs w:val="22"/>
        </w:rPr>
        <w:t xml:space="preserve"> the</w:t>
      </w:r>
      <w:r w:rsidRPr="00C52D69">
        <w:rPr>
          <w:color w:val="000000" w:themeColor="text1"/>
          <w:sz w:val="22"/>
          <w:szCs w:val="22"/>
        </w:rPr>
        <w:t xml:space="preserve"> </w:t>
      </w:r>
      <w:r w:rsidR="006800AD" w:rsidRPr="00C52D69">
        <w:rPr>
          <w:color w:val="000000" w:themeColor="text1"/>
          <w:sz w:val="22"/>
          <w:szCs w:val="22"/>
        </w:rPr>
        <w:t>basic functionality of the shelf</w:t>
      </w:r>
    </w:p>
    <w:p w14:paraId="48244A09" w14:textId="49DD3494" w:rsidR="006800AD" w:rsidRPr="00C52D69" w:rsidRDefault="006800AD" w:rsidP="0054308C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 xml:space="preserve">Work </w:t>
      </w:r>
      <w:r w:rsidR="00240BFF" w:rsidRPr="00C52D69">
        <w:rPr>
          <w:color w:val="000000" w:themeColor="text1"/>
          <w:sz w:val="22"/>
          <w:szCs w:val="22"/>
        </w:rPr>
        <w:t xml:space="preserve">with Python </w:t>
      </w:r>
      <w:r w:rsidRPr="00C52D69">
        <w:rPr>
          <w:color w:val="000000" w:themeColor="text1"/>
          <w:sz w:val="22"/>
          <w:szCs w:val="22"/>
        </w:rPr>
        <w:t>in Android Studio</w:t>
      </w:r>
      <w:r w:rsidR="00240BFF" w:rsidRPr="00C52D69">
        <w:rPr>
          <w:color w:val="000000" w:themeColor="text1"/>
          <w:sz w:val="22"/>
          <w:szCs w:val="22"/>
        </w:rPr>
        <w:t xml:space="preserve"> to code GUI</w:t>
      </w:r>
    </w:p>
    <w:p w14:paraId="2C2918AA" w14:textId="3F84595D" w:rsidR="006800AD" w:rsidRPr="00C52D69" w:rsidRDefault="00F95615" w:rsidP="006800AD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>Manage deadlines and met pro</w:t>
      </w:r>
      <w:r w:rsidR="00293B19" w:rsidRPr="00C52D69">
        <w:rPr>
          <w:color w:val="000000" w:themeColor="text1"/>
          <w:sz w:val="22"/>
          <w:szCs w:val="22"/>
        </w:rPr>
        <w:t>duct</w:t>
      </w:r>
      <w:r w:rsidRPr="00C52D69">
        <w:rPr>
          <w:color w:val="000000" w:themeColor="text1"/>
          <w:sz w:val="22"/>
          <w:szCs w:val="22"/>
        </w:rPr>
        <w:t xml:space="preserve"> requirements</w:t>
      </w:r>
    </w:p>
    <w:p w14:paraId="54B375D0" w14:textId="7B4555FF" w:rsidR="00EB0F33" w:rsidRPr="000E300A" w:rsidRDefault="006800AD" w:rsidP="009C5361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C52D69">
        <w:rPr>
          <w:color w:val="000000" w:themeColor="text1"/>
          <w:sz w:val="22"/>
          <w:szCs w:val="22"/>
        </w:rPr>
        <w:t>Debug communication errors between App and server RPi</w:t>
      </w:r>
    </w:p>
    <w:p w14:paraId="7819A629" w14:textId="77777777" w:rsidR="000E300A" w:rsidRPr="00C52D69" w:rsidRDefault="000E300A" w:rsidP="000E300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Website Design and Development (HTML) </w:t>
      </w:r>
      <w:r w:rsidRPr="00C52D69">
        <w:rPr>
          <w:sz w:val="22"/>
          <w:szCs w:val="22"/>
        </w:rPr>
        <w:t xml:space="preserve"> </w:t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  <w:r w:rsidRPr="00C52D69">
        <w:rPr>
          <w:sz w:val="22"/>
          <w:szCs w:val="22"/>
        </w:rPr>
        <w:tab/>
      </w:r>
    </w:p>
    <w:p w14:paraId="0B087187" w14:textId="77777777" w:rsidR="000E300A" w:rsidRDefault="000E300A" w:rsidP="000E300A">
      <w:pPr>
        <w:rPr>
          <w:b/>
          <w:sz w:val="22"/>
          <w:szCs w:val="22"/>
        </w:rPr>
      </w:pPr>
      <w:r>
        <w:rPr>
          <w:b/>
          <w:sz w:val="22"/>
          <w:szCs w:val="22"/>
        </w:rPr>
        <w:t>Individual Project</w:t>
      </w:r>
      <w:r w:rsidRPr="00C52D69">
        <w:rPr>
          <w:b/>
          <w:sz w:val="22"/>
          <w:szCs w:val="22"/>
        </w:rPr>
        <w:t xml:space="preserve"> </w:t>
      </w:r>
    </w:p>
    <w:p w14:paraId="5DF7FA9E" w14:textId="77777777" w:rsidR="000E300A" w:rsidRPr="00C52D69" w:rsidRDefault="000E300A" w:rsidP="000E300A">
      <w:pPr>
        <w:rPr>
          <w:b/>
          <w:sz w:val="22"/>
          <w:szCs w:val="22"/>
        </w:rPr>
      </w:pPr>
    </w:p>
    <w:p w14:paraId="0D56708B" w14:textId="77777777" w:rsidR="000E300A" w:rsidRDefault="000E300A" w:rsidP="000E300A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4A7318">
        <w:rPr>
          <w:color w:val="000000"/>
          <w:sz w:val="22"/>
          <w:szCs w:val="22"/>
        </w:rPr>
        <w:t xml:space="preserve">Learned basic </w:t>
      </w:r>
      <w:r>
        <w:rPr>
          <w:color w:val="000000"/>
          <w:sz w:val="22"/>
          <w:szCs w:val="22"/>
        </w:rPr>
        <w:t>HTML</w:t>
      </w:r>
      <w:r w:rsidRPr="004A7318">
        <w:rPr>
          <w:color w:val="000000"/>
          <w:sz w:val="22"/>
          <w:szCs w:val="22"/>
        </w:rPr>
        <w:t xml:space="preserve"> to develop a personal profile webpage. </w:t>
      </w:r>
    </w:p>
    <w:p w14:paraId="4828429D" w14:textId="41827F1D" w:rsidR="000E300A" w:rsidRDefault="000E300A" w:rsidP="000E300A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4A7318">
        <w:rPr>
          <w:color w:val="000000"/>
          <w:sz w:val="22"/>
          <w:szCs w:val="22"/>
        </w:rPr>
        <w:t xml:space="preserve">Added imaging while displaying the basic functions of </w:t>
      </w:r>
      <w:r w:rsidR="00FE177C">
        <w:rPr>
          <w:color w:val="000000"/>
          <w:sz w:val="22"/>
          <w:szCs w:val="22"/>
        </w:rPr>
        <w:t>HTML</w:t>
      </w:r>
      <w:r w:rsidRPr="004A7318">
        <w:rPr>
          <w:color w:val="000000"/>
          <w:sz w:val="22"/>
          <w:szCs w:val="22"/>
        </w:rPr>
        <w:t xml:space="preserve">. </w:t>
      </w:r>
    </w:p>
    <w:p w14:paraId="4B904AC4" w14:textId="77777777" w:rsidR="000E300A" w:rsidRDefault="000E300A" w:rsidP="000E300A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4A7318">
        <w:rPr>
          <w:color w:val="000000"/>
          <w:sz w:val="22"/>
          <w:szCs w:val="22"/>
        </w:rPr>
        <w:t xml:space="preserve">Applied text editing such as header colour, shaping, re-sizing, etc. </w:t>
      </w:r>
    </w:p>
    <w:p w14:paraId="799110D9" w14:textId="77777777" w:rsidR="000E300A" w:rsidRDefault="000E300A" w:rsidP="000E300A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4A7318">
        <w:rPr>
          <w:color w:val="000000"/>
          <w:sz w:val="22"/>
          <w:szCs w:val="22"/>
        </w:rPr>
        <w:t xml:space="preserve">Created customized hover functions for every individual tab as the user wishes to click on the specific subsections. </w:t>
      </w:r>
    </w:p>
    <w:p w14:paraId="2E010495" w14:textId="13287295" w:rsidR="000E300A" w:rsidRPr="000E300A" w:rsidRDefault="000E300A" w:rsidP="000E300A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4A7318">
        <w:rPr>
          <w:color w:val="000000"/>
          <w:sz w:val="22"/>
          <w:szCs w:val="22"/>
        </w:rPr>
        <w:t>Debugged errors involving overlays of images and texts.</w:t>
      </w:r>
    </w:p>
    <w:p w14:paraId="6270D2CD" w14:textId="07779258" w:rsidR="003E4BB2" w:rsidRPr="00E55731" w:rsidRDefault="008A4FB1" w:rsidP="00E55731">
      <w:pPr>
        <w:pStyle w:val="SectionHeading"/>
        <w:spacing w:before="120"/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>Work Experience:</w:t>
      </w:r>
    </w:p>
    <w:p w14:paraId="499DBA23" w14:textId="03AC1052" w:rsidR="008A4FB1" w:rsidRPr="00C52D69" w:rsidRDefault="005A35C5" w:rsidP="007F20D7">
      <w:pPr>
        <w:rPr>
          <w:sz w:val="22"/>
          <w:szCs w:val="22"/>
        </w:rPr>
      </w:pPr>
      <w:r w:rsidRPr="00C52D69">
        <w:rPr>
          <w:b/>
          <w:sz w:val="22"/>
          <w:szCs w:val="22"/>
        </w:rPr>
        <w:t>Supervisor</w:t>
      </w:r>
      <w:r w:rsidR="00953B31" w:rsidRPr="00C52D69">
        <w:rPr>
          <w:b/>
          <w:sz w:val="22"/>
          <w:szCs w:val="22"/>
        </w:rPr>
        <w:t>/Customer Service</w:t>
      </w:r>
      <w:r w:rsidR="004207EB" w:rsidRPr="00C52D69">
        <w:rPr>
          <w:b/>
          <w:sz w:val="22"/>
          <w:szCs w:val="22"/>
        </w:rPr>
        <w:t xml:space="preserve"> (Part</w:t>
      </w:r>
      <w:r w:rsidR="00FE177C">
        <w:rPr>
          <w:b/>
          <w:sz w:val="22"/>
          <w:szCs w:val="22"/>
        </w:rPr>
        <w:t>-</w:t>
      </w:r>
      <w:r w:rsidR="004207EB" w:rsidRPr="00C52D69">
        <w:rPr>
          <w:b/>
          <w:sz w:val="22"/>
          <w:szCs w:val="22"/>
        </w:rPr>
        <w:t>time)</w:t>
      </w:r>
      <w:r w:rsidR="00EB0F33" w:rsidRPr="00C52D69">
        <w:rPr>
          <w:sz w:val="22"/>
          <w:szCs w:val="22"/>
        </w:rPr>
        <w:t xml:space="preserve"> </w:t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</w:r>
      <w:r w:rsidR="00EB0F33" w:rsidRPr="00C52D69">
        <w:rPr>
          <w:sz w:val="22"/>
          <w:szCs w:val="22"/>
        </w:rPr>
        <w:tab/>
        <w:t xml:space="preserve">October 2015 </w:t>
      </w:r>
      <w:r w:rsidR="003E4BB2">
        <w:rPr>
          <w:sz w:val="22"/>
          <w:szCs w:val="22"/>
        </w:rPr>
        <w:t>–</w:t>
      </w:r>
      <w:r w:rsidR="00EB0F33" w:rsidRPr="00C52D69">
        <w:rPr>
          <w:sz w:val="22"/>
          <w:szCs w:val="22"/>
        </w:rPr>
        <w:t xml:space="preserve"> </w:t>
      </w:r>
      <w:r w:rsidR="00E55731">
        <w:rPr>
          <w:sz w:val="22"/>
          <w:szCs w:val="22"/>
        </w:rPr>
        <w:t>Present</w:t>
      </w:r>
    </w:p>
    <w:p w14:paraId="713685A0" w14:textId="55B23A04" w:rsidR="00EB0F33" w:rsidRPr="00C52D69" w:rsidRDefault="008A4FB1" w:rsidP="007F20D7">
      <w:pPr>
        <w:rPr>
          <w:b/>
          <w:sz w:val="22"/>
          <w:szCs w:val="22"/>
        </w:rPr>
      </w:pPr>
      <w:r w:rsidRPr="00C52D69">
        <w:rPr>
          <w:b/>
          <w:sz w:val="22"/>
          <w:szCs w:val="22"/>
        </w:rPr>
        <w:t xml:space="preserve">Real Canadian </w:t>
      </w:r>
      <w:r w:rsidR="006477E1" w:rsidRPr="00C52D69">
        <w:rPr>
          <w:b/>
          <w:sz w:val="22"/>
          <w:szCs w:val="22"/>
        </w:rPr>
        <w:t>Superstore</w:t>
      </w:r>
    </w:p>
    <w:p w14:paraId="0DCE9BE1" w14:textId="07DEF84E" w:rsidR="00FB49D7" w:rsidRPr="00C52D69" w:rsidRDefault="005A35C5" w:rsidP="005A35C5">
      <w:pPr>
        <w:numPr>
          <w:ilvl w:val="0"/>
          <w:numId w:val="9"/>
        </w:numPr>
        <w:spacing w:before="100" w:beforeAutospacing="1" w:after="100" w:afterAutospacing="1"/>
        <w:rPr>
          <w:color w:val="181717"/>
          <w:sz w:val="22"/>
          <w:szCs w:val="22"/>
        </w:rPr>
      </w:pPr>
      <w:r w:rsidRPr="00C52D69">
        <w:rPr>
          <w:color w:val="181717"/>
          <w:sz w:val="22"/>
          <w:szCs w:val="22"/>
        </w:rPr>
        <w:t>Train and supervise new employees, opened/closed cash register on daily basis, completed all necessary paperwork at night for closing.</w:t>
      </w:r>
    </w:p>
    <w:p w14:paraId="57F4C2AB" w14:textId="15F1F7EE" w:rsidR="00187E72" w:rsidRPr="00C52D69" w:rsidRDefault="005A35C5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>Handle problems other employees and customers encounter</w:t>
      </w:r>
    </w:p>
    <w:p w14:paraId="24DA1C45" w14:textId="7029E53E" w:rsidR="00953B31" w:rsidRPr="00C52D69" w:rsidRDefault="00435D3F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 xml:space="preserve">Complete </w:t>
      </w:r>
      <w:r w:rsidR="00953B31" w:rsidRPr="00C52D69">
        <w:rPr>
          <w:rFonts w:ascii="Times New Roman" w:hAnsi="Times New Roman" w:cs="Times New Roman"/>
        </w:rPr>
        <w:t>returns and exchanges</w:t>
      </w:r>
    </w:p>
    <w:p w14:paraId="441D0A20" w14:textId="03EC0C82" w:rsidR="007D3953" w:rsidRPr="00C52D69" w:rsidRDefault="005B53B6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 xml:space="preserve">Prioritize and accomplish </w:t>
      </w:r>
      <w:r w:rsidR="00FE177C">
        <w:rPr>
          <w:rFonts w:ascii="Times New Roman" w:hAnsi="Times New Roman" w:cs="Times New Roman"/>
        </w:rPr>
        <w:t xml:space="preserve">a </w:t>
      </w:r>
      <w:r w:rsidRPr="00C52D69">
        <w:rPr>
          <w:rFonts w:ascii="Times New Roman" w:hAnsi="Times New Roman" w:cs="Times New Roman"/>
        </w:rPr>
        <w:t>wide range of tasks each shift</w:t>
      </w:r>
    </w:p>
    <w:p w14:paraId="4A0F1E67" w14:textId="77777777" w:rsidR="00187E72" w:rsidRPr="00C52D69" w:rsidRDefault="004F6890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 xml:space="preserve">Complete </w:t>
      </w:r>
      <w:r w:rsidR="002249F6" w:rsidRPr="00C52D69">
        <w:rPr>
          <w:rFonts w:ascii="Times New Roman" w:hAnsi="Times New Roman" w:cs="Times New Roman"/>
        </w:rPr>
        <w:t>cash office</w:t>
      </w:r>
      <w:r w:rsidRPr="00C52D69">
        <w:rPr>
          <w:rFonts w:ascii="Times New Roman" w:hAnsi="Times New Roman" w:cs="Times New Roman"/>
        </w:rPr>
        <w:t xml:space="preserve"> work</w:t>
      </w:r>
      <w:r w:rsidR="002249F6" w:rsidRPr="00C52D69">
        <w:rPr>
          <w:rFonts w:ascii="Times New Roman" w:hAnsi="Times New Roman" w:cs="Times New Roman"/>
        </w:rPr>
        <w:t xml:space="preserve"> </w:t>
      </w:r>
      <w:r w:rsidRPr="00C52D69">
        <w:rPr>
          <w:rFonts w:ascii="Times New Roman" w:hAnsi="Times New Roman" w:cs="Times New Roman"/>
        </w:rPr>
        <w:t xml:space="preserve">and </w:t>
      </w:r>
      <w:r w:rsidR="002249F6" w:rsidRPr="00C52D69">
        <w:rPr>
          <w:rFonts w:ascii="Times New Roman" w:hAnsi="Times New Roman" w:cs="Times New Roman"/>
        </w:rPr>
        <w:t>count cash registers</w:t>
      </w:r>
    </w:p>
    <w:p w14:paraId="72D22BF7" w14:textId="77777777" w:rsidR="00E55731" w:rsidRDefault="00187E72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C52D69">
        <w:rPr>
          <w:rFonts w:ascii="Times New Roman" w:hAnsi="Times New Roman" w:cs="Times New Roman"/>
        </w:rPr>
        <w:t xml:space="preserve">Train new hires on cash and customer service </w:t>
      </w:r>
    </w:p>
    <w:p w14:paraId="6113441C" w14:textId="77777777" w:rsidR="00E55731" w:rsidRPr="00E55731" w:rsidRDefault="00E55731" w:rsidP="007F20D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color w:val="181717"/>
        </w:rPr>
        <w:t>M</w:t>
      </w:r>
      <w:r w:rsidRPr="00C262F0">
        <w:rPr>
          <w:color w:val="181717"/>
        </w:rPr>
        <w:t>aintained the entire department, often independently, to meet the necessary expectations of the fast paced and high customer volume business.</w:t>
      </w:r>
    </w:p>
    <w:p w14:paraId="2B9C88AF" w14:textId="54DB9889" w:rsidR="007D3953" w:rsidRPr="00E55731" w:rsidRDefault="00E55731" w:rsidP="00E5573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color w:val="181717"/>
          <w:sz w:val="22"/>
          <w:szCs w:val="22"/>
        </w:rPr>
      </w:pPr>
      <w:r w:rsidRPr="00C262F0">
        <w:rPr>
          <w:color w:val="181717"/>
          <w:sz w:val="22"/>
          <w:szCs w:val="22"/>
        </w:rPr>
        <w:t>U</w:t>
      </w:r>
      <w:bookmarkStart w:id="0" w:name="_GoBack"/>
      <w:bookmarkEnd w:id="0"/>
      <w:r w:rsidRPr="00C262F0">
        <w:rPr>
          <w:color w:val="181717"/>
          <w:sz w:val="22"/>
          <w:szCs w:val="22"/>
        </w:rPr>
        <w:t xml:space="preserve">sed time management skills to make sure all of my daily tasks were met. </w:t>
      </w:r>
      <w:r w:rsidR="002249F6" w:rsidRPr="00E55731">
        <w:t xml:space="preserve"> </w:t>
      </w:r>
      <w:r w:rsidR="002F1638" w:rsidRPr="00E55731">
        <w:t xml:space="preserve"> </w:t>
      </w:r>
    </w:p>
    <w:p w14:paraId="6C50E20C" w14:textId="53651688" w:rsidR="00E14DEC" w:rsidRPr="00C52D69" w:rsidRDefault="00E14DEC" w:rsidP="00293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14DEC" w:rsidRPr="00C52D69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05B0" w14:textId="77777777" w:rsidR="005F5C4B" w:rsidRDefault="005F5C4B">
      <w:r>
        <w:separator/>
      </w:r>
    </w:p>
  </w:endnote>
  <w:endnote w:type="continuationSeparator" w:id="0">
    <w:p w14:paraId="4007B705" w14:textId="77777777" w:rsidR="005F5C4B" w:rsidRDefault="005F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6F700" w14:textId="77777777" w:rsidR="00093CD9" w:rsidRDefault="00093CD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C01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DAF64" w14:textId="77777777" w:rsidR="005F5C4B" w:rsidRDefault="005F5C4B">
      <w:r>
        <w:separator/>
      </w:r>
    </w:p>
  </w:footnote>
  <w:footnote w:type="continuationSeparator" w:id="0">
    <w:p w14:paraId="03AB178F" w14:textId="77777777" w:rsidR="005F5C4B" w:rsidRDefault="005F5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302FD9"/>
    <w:multiLevelType w:val="hybridMultilevel"/>
    <w:tmpl w:val="83860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E72"/>
    <w:multiLevelType w:val="hybridMultilevel"/>
    <w:tmpl w:val="B5F8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36516"/>
    <w:multiLevelType w:val="hybridMultilevel"/>
    <w:tmpl w:val="7B82C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4346"/>
    <w:multiLevelType w:val="multilevel"/>
    <w:tmpl w:val="297E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2C50"/>
    <w:multiLevelType w:val="multilevel"/>
    <w:tmpl w:val="477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A75AA"/>
    <w:multiLevelType w:val="hybridMultilevel"/>
    <w:tmpl w:val="8D0EE488"/>
    <w:lvl w:ilvl="0" w:tplc="C518A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9402B"/>
    <w:multiLevelType w:val="hybridMultilevel"/>
    <w:tmpl w:val="00D8A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A6E2E"/>
    <w:multiLevelType w:val="hybridMultilevel"/>
    <w:tmpl w:val="768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2370"/>
    <w:multiLevelType w:val="multilevel"/>
    <w:tmpl w:val="7F7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0634D"/>
    <w:multiLevelType w:val="hybridMultilevel"/>
    <w:tmpl w:val="9C20FDE4"/>
    <w:lvl w:ilvl="0" w:tplc="A44EC26E">
      <w:start w:val="427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35605"/>
    <w:multiLevelType w:val="multilevel"/>
    <w:tmpl w:val="781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35836"/>
    <w:multiLevelType w:val="multilevel"/>
    <w:tmpl w:val="B81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53D6D"/>
    <w:multiLevelType w:val="hybridMultilevel"/>
    <w:tmpl w:val="7A6E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747FE"/>
    <w:multiLevelType w:val="multilevel"/>
    <w:tmpl w:val="18F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14E74"/>
    <w:multiLevelType w:val="multilevel"/>
    <w:tmpl w:val="211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92BC3"/>
    <w:multiLevelType w:val="multilevel"/>
    <w:tmpl w:val="249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A3D21"/>
    <w:multiLevelType w:val="multilevel"/>
    <w:tmpl w:val="D0FA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16368"/>
    <w:multiLevelType w:val="multilevel"/>
    <w:tmpl w:val="D5A8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91DD0"/>
    <w:multiLevelType w:val="multilevel"/>
    <w:tmpl w:val="C7E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81A4D"/>
    <w:multiLevelType w:val="hybridMultilevel"/>
    <w:tmpl w:val="4D04075C"/>
    <w:lvl w:ilvl="0" w:tplc="EF5AF6CA">
      <w:start w:val="427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7"/>
  </w:num>
  <w:num w:numId="7">
    <w:abstractNumId w:val="14"/>
  </w:num>
  <w:num w:numId="8">
    <w:abstractNumId w:val="3"/>
  </w:num>
  <w:num w:numId="9">
    <w:abstractNumId w:val="6"/>
  </w:num>
  <w:num w:numId="10">
    <w:abstractNumId w:val="1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12"/>
  </w:num>
  <w:num w:numId="17">
    <w:abstractNumId w:val="5"/>
  </w:num>
  <w:num w:numId="18">
    <w:abstractNumId w:val="9"/>
  </w:num>
  <w:num w:numId="19">
    <w:abstractNumId w:val="17"/>
  </w:num>
  <w:num w:numId="20">
    <w:abstractNumId w:val="11"/>
  </w:num>
  <w:num w:numId="21">
    <w:abstractNumId w:val="18"/>
  </w:num>
  <w:num w:numId="22">
    <w:abstractNumId w:val="10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3D"/>
    <w:rsid w:val="00016ED2"/>
    <w:rsid w:val="00022428"/>
    <w:rsid w:val="00033D82"/>
    <w:rsid w:val="000348A6"/>
    <w:rsid w:val="00043A19"/>
    <w:rsid w:val="0006000D"/>
    <w:rsid w:val="00061FBD"/>
    <w:rsid w:val="00082ECE"/>
    <w:rsid w:val="00087A02"/>
    <w:rsid w:val="00093CD9"/>
    <w:rsid w:val="000C65A1"/>
    <w:rsid w:val="000E300A"/>
    <w:rsid w:val="00107113"/>
    <w:rsid w:val="00114FFE"/>
    <w:rsid w:val="001152B5"/>
    <w:rsid w:val="00124AA3"/>
    <w:rsid w:val="00174CA3"/>
    <w:rsid w:val="00187E72"/>
    <w:rsid w:val="001C3B10"/>
    <w:rsid w:val="001D1DD5"/>
    <w:rsid w:val="001D43B5"/>
    <w:rsid w:val="001D47B7"/>
    <w:rsid w:val="00211F4B"/>
    <w:rsid w:val="002249F6"/>
    <w:rsid w:val="00227E8A"/>
    <w:rsid w:val="00240BFF"/>
    <w:rsid w:val="00267D69"/>
    <w:rsid w:val="00293B19"/>
    <w:rsid w:val="002B1DA8"/>
    <w:rsid w:val="002C3667"/>
    <w:rsid w:val="002D37ED"/>
    <w:rsid w:val="002F1638"/>
    <w:rsid w:val="00302E37"/>
    <w:rsid w:val="00313049"/>
    <w:rsid w:val="003455A4"/>
    <w:rsid w:val="00377078"/>
    <w:rsid w:val="003C01C1"/>
    <w:rsid w:val="003C1581"/>
    <w:rsid w:val="003E03A6"/>
    <w:rsid w:val="003E4BB2"/>
    <w:rsid w:val="0041376D"/>
    <w:rsid w:val="004207EB"/>
    <w:rsid w:val="00431C14"/>
    <w:rsid w:val="00435D3F"/>
    <w:rsid w:val="004803DA"/>
    <w:rsid w:val="0048297D"/>
    <w:rsid w:val="00483A36"/>
    <w:rsid w:val="0049108F"/>
    <w:rsid w:val="004A7318"/>
    <w:rsid w:val="004C4A82"/>
    <w:rsid w:val="004D0957"/>
    <w:rsid w:val="004E3469"/>
    <w:rsid w:val="004F6890"/>
    <w:rsid w:val="005409F5"/>
    <w:rsid w:val="0054308C"/>
    <w:rsid w:val="005A35C5"/>
    <w:rsid w:val="005B419A"/>
    <w:rsid w:val="005B535B"/>
    <w:rsid w:val="005B53B6"/>
    <w:rsid w:val="005C7016"/>
    <w:rsid w:val="005D6F8E"/>
    <w:rsid w:val="005E7376"/>
    <w:rsid w:val="005F5C4B"/>
    <w:rsid w:val="00621607"/>
    <w:rsid w:val="00625FFA"/>
    <w:rsid w:val="00626A8A"/>
    <w:rsid w:val="006477E1"/>
    <w:rsid w:val="00657739"/>
    <w:rsid w:val="006800AD"/>
    <w:rsid w:val="006C3F5A"/>
    <w:rsid w:val="007018D0"/>
    <w:rsid w:val="00724E21"/>
    <w:rsid w:val="00724E5A"/>
    <w:rsid w:val="0072539E"/>
    <w:rsid w:val="00750FAF"/>
    <w:rsid w:val="007820C5"/>
    <w:rsid w:val="007A7B31"/>
    <w:rsid w:val="007D23A6"/>
    <w:rsid w:val="007D3953"/>
    <w:rsid w:val="007D6B14"/>
    <w:rsid w:val="007E0E98"/>
    <w:rsid w:val="007E356D"/>
    <w:rsid w:val="007E7ED7"/>
    <w:rsid w:val="007F20D7"/>
    <w:rsid w:val="00801F90"/>
    <w:rsid w:val="00822EEA"/>
    <w:rsid w:val="0082314C"/>
    <w:rsid w:val="00840616"/>
    <w:rsid w:val="00854CDC"/>
    <w:rsid w:val="00856E8F"/>
    <w:rsid w:val="00897BFC"/>
    <w:rsid w:val="008A4BE3"/>
    <w:rsid w:val="008A4FB1"/>
    <w:rsid w:val="008B3E30"/>
    <w:rsid w:val="008B6B4E"/>
    <w:rsid w:val="008C63B5"/>
    <w:rsid w:val="008E692F"/>
    <w:rsid w:val="008F55D3"/>
    <w:rsid w:val="008F6295"/>
    <w:rsid w:val="009039AC"/>
    <w:rsid w:val="00937A3D"/>
    <w:rsid w:val="00953B31"/>
    <w:rsid w:val="009555BD"/>
    <w:rsid w:val="009642AD"/>
    <w:rsid w:val="009B1EA9"/>
    <w:rsid w:val="009C13DC"/>
    <w:rsid w:val="009C5361"/>
    <w:rsid w:val="009F789D"/>
    <w:rsid w:val="00A10A0B"/>
    <w:rsid w:val="00A155A9"/>
    <w:rsid w:val="00A161A6"/>
    <w:rsid w:val="00A6197B"/>
    <w:rsid w:val="00A81663"/>
    <w:rsid w:val="00AB12F7"/>
    <w:rsid w:val="00AC3A17"/>
    <w:rsid w:val="00AF6C47"/>
    <w:rsid w:val="00B47A68"/>
    <w:rsid w:val="00B54338"/>
    <w:rsid w:val="00B844A4"/>
    <w:rsid w:val="00B855AF"/>
    <w:rsid w:val="00C138B9"/>
    <w:rsid w:val="00C210C3"/>
    <w:rsid w:val="00C2181B"/>
    <w:rsid w:val="00C2296A"/>
    <w:rsid w:val="00C25072"/>
    <w:rsid w:val="00C262F0"/>
    <w:rsid w:val="00C52D69"/>
    <w:rsid w:val="00CE7E8A"/>
    <w:rsid w:val="00D4292C"/>
    <w:rsid w:val="00DC2891"/>
    <w:rsid w:val="00DC6614"/>
    <w:rsid w:val="00DC7E7B"/>
    <w:rsid w:val="00DD6F5D"/>
    <w:rsid w:val="00DE4798"/>
    <w:rsid w:val="00DF2B73"/>
    <w:rsid w:val="00E117C4"/>
    <w:rsid w:val="00E14DEC"/>
    <w:rsid w:val="00E3231A"/>
    <w:rsid w:val="00E5459D"/>
    <w:rsid w:val="00E55731"/>
    <w:rsid w:val="00E65A52"/>
    <w:rsid w:val="00E74751"/>
    <w:rsid w:val="00E774D3"/>
    <w:rsid w:val="00E81B8F"/>
    <w:rsid w:val="00EB0F33"/>
    <w:rsid w:val="00EB29B8"/>
    <w:rsid w:val="00EC41E8"/>
    <w:rsid w:val="00ED248B"/>
    <w:rsid w:val="00F063EC"/>
    <w:rsid w:val="00F06531"/>
    <w:rsid w:val="00F34F55"/>
    <w:rsid w:val="00F64624"/>
    <w:rsid w:val="00F94BCA"/>
    <w:rsid w:val="00F95615"/>
    <w:rsid w:val="00F974F3"/>
    <w:rsid w:val="00FA72F3"/>
    <w:rsid w:val="00FB49D7"/>
    <w:rsid w:val="00FB6C3D"/>
    <w:rsid w:val="00FC1654"/>
    <w:rsid w:val="00FE177C"/>
    <w:rsid w:val="00FE26C3"/>
    <w:rsid w:val="08167973"/>
    <w:rsid w:val="12F49DF2"/>
    <w:rsid w:val="31AB48AD"/>
    <w:rsid w:val="3B8D7084"/>
    <w:rsid w:val="42D2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390C"/>
  <w15:chartTrackingRefBased/>
  <w15:docId w15:val="{BF74A092-2AC3-443E-9274-0C7C05CB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4BB2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87A02"/>
    <w:pPr>
      <w:ind w:left="720"/>
      <w:contextualSpacing/>
    </w:pPr>
  </w:style>
  <w:style w:type="paragraph" w:styleId="NoSpacing">
    <w:name w:val="No Spacing"/>
    <w:uiPriority w:val="1"/>
    <w:qFormat/>
    <w:rsid w:val="00FB49D7"/>
    <w:pPr>
      <w:spacing w:after="0"/>
    </w:pPr>
    <w:rPr>
      <w:color w:val="auto"/>
      <w:sz w:val="22"/>
      <w:szCs w:val="22"/>
      <w:lang w:val="en-CA" w:eastAsia="en-US"/>
    </w:rPr>
  </w:style>
  <w:style w:type="paragraph" w:styleId="NormalWeb">
    <w:name w:val="Normal (Web)"/>
    <w:basedOn w:val="Normal"/>
    <w:uiPriority w:val="99"/>
    <w:unhideWhenUsed/>
    <w:rsid w:val="00897BF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97BFC"/>
  </w:style>
  <w:style w:type="character" w:styleId="Strong">
    <w:name w:val="Strong"/>
    <w:basedOn w:val="DefaultParagraphFont"/>
    <w:uiPriority w:val="22"/>
    <w:qFormat/>
    <w:rsid w:val="00227E8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27E8A"/>
    <w:pPr>
      <w:spacing w:after="200" w:line="276" w:lineRule="auto"/>
    </w:pPr>
    <w:rPr>
      <w:rFonts w:eastAsiaTheme="minorEastAsia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27E8A"/>
    <w:rPr>
      <w:rFonts w:eastAsiaTheme="minorEastAsia"/>
      <w:i/>
      <w:iCs/>
      <w:color w:val="000000" w:themeColor="text1"/>
      <w:sz w:val="22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rchi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B522B8E1C840B398720FC72D630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27E1B-C5DE-4196-9DB9-3971CEC01C21}"/>
      </w:docPartPr>
      <w:docPartBody>
        <w:p w:rsidR="00FA2D66" w:rsidRDefault="00FA2D66">
          <w:pPr>
            <w:pStyle w:val="B5B522B8E1C840B398720FC72D6300E9"/>
          </w:pPr>
          <w:r>
            <w:t>[Your Name]</w:t>
          </w:r>
        </w:p>
      </w:docPartBody>
    </w:docPart>
    <w:docPart>
      <w:docPartPr>
        <w:name w:val="FD06D415D8D24B68B4BED9A1407C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D9D24-5581-448B-AE6D-214A13DAD3DA}"/>
      </w:docPartPr>
      <w:docPartBody>
        <w:p w:rsidR="00FA2D66" w:rsidRDefault="00FA2D66">
          <w:pPr>
            <w:pStyle w:val="FD06D415D8D24B68B4BED9A1407CC5AF"/>
          </w:pPr>
          <w:r>
            <w:t>[Address, City, ST  ZIP Code]</w:t>
          </w:r>
        </w:p>
      </w:docPartBody>
    </w:docPart>
    <w:docPart>
      <w:docPartPr>
        <w:name w:val="8B3571219ED64F5DBAB701FA0F37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C0DC7-FBF2-4A2B-8300-FDAD879EA5D5}"/>
      </w:docPartPr>
      <w:docPartBody>
        <w:p w:rsidR="00FA2D66" w:rsidRDefault="00FA2D66">
          <w:pPr>
            <w:pStyle w:val="8B3571219ED64F5DBAB701FA0F379DFC"/>
          </w:pPr>
          <w:r>
            <w:t>[Telephone]</w:t>
          </w:r>
        </w:p>
      </w:docPartBody>
    </w:docPart>
    <w:docPart>
      <w:docPartPr>
        <w:name w:val="45EC9E6071ED4E8ABC31652F5FBD9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2597E-19AE-4A49-BAB7-B5A10CCDDD34}"/>
      </w:docPartPr>
      <w:docPartBody>
        <w:p w:rsidR="00FA2D66" w:rsidRDefault="00FA2D66">
          <w:pPr>
            <w:pStyle w:val="45EC9E6071ED4E8ABC31652F5FBD96D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66"/>
    <w:rsid w:val="000574EC"/>
    <w:rsid w:val="000F57F8"/>
    <w:rsid w:val="001600C9"/>
    <w:rsid w:val="001B6B1F"/>
    <w:rsid w:val="001E2AF8"/>
    <w:rsid w:val="0028584F"/>
    <w:rsid w:val="002B6732"/>
    <w:rsid w:val="002C12BE"/>
    <w:rsid w:val="003272AE"/>
    <w:rsid w:val="00331FA0"/>
    <w:rsid w:val="00345EE0"/>
    <w:rsid w:val="003C4ED4"/>
    <w:rsid w:val="003D421E"/>
    <w:rsid w:val="0042156F"/>
    <w:rsid w:val="00436C13"/>
    <w:rsid w:val="00477C61"/>
    <w:rsid w:val="00590ECF"/>
    <w:rsid w:val="005D22C6"/>
    <w:rsid w:val="005F5F66"/>
    <w:rsid w:val="00605B5A"/>
    <w:rsid w:val="00612A3F"/>
    <w:rsid w:val="00617E03"/>
    <w:rsid w:val="00691B2A"/>
    <w:rsid w:val="006C0222"/>
    <w:rsid w:val="0072612F"/>
    <w:rsid w:val="007B2FB0"/>
    <w:rsid w:val="008063D5"/>
    <w:rsid w:val="009E2188"/>
    <w:rsid w:val="00A41851"/>
    <w:rsid w:val="00BF68E8"/>
    <w:rsid w:val="00CB23D3"/>
    <w:rsid w:val="00D71C65"/>
    <w:rsid w:val="00E03DCB"/>
    <w:rsid w:val="00E91BB2"/>
    <w:rsid w:val="00FA2D66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B522B8E1C840B398720FC72D6300E9">
    <w:name w:val="B5B522B8E1C840B398720FC72D6300E9"/>
  </w:style>
  <w:style w:type="paragraph" w:customStyle="1" w:styleId="FD06D415D8D24B68B4BED9A1407CC5AF">
    <w:name w:val="FD06D415D8D24B68B4BED9A1407CC5AF"/>
  </w:style>
  <w:style w:type="paragraph" w:customStyle="1" w:styleId="8B3571219ED64F5DBAB701FA0F379DFC">
    <w:name w:val="8B3571219ED64F5DBAB701FA0F379DFC"/>
  </w:style>
  <w:style w:type="paragraph" w:customStyle="1" w:styleId="45EC9E6071ED4E8ABC31652F5FBD96DB">
    <w:name w:val="45EC9E6071ED4E8ABC31652F5FBD96DB"/>
  </w:style>
  <w:style w:type="paragraph" w:customStyle="1" w:styleId="650BE8E9DAD249EEBEE6F1F3788F495F">
    <w:name w:val="650BE8E9DAD249EEBEE6F1F3788F495F"/>
  </w:style>
  <w:style w:type="paragraph" w:customStyle="1" w:styleId="1A74B5C58B8A4DEB9D4043D0791114E8">
    <w:name w:val="1A74B5C58B8A4DEB9D4043D0791114E8"/>
  </w:style>
  <w:style w:type="paragraph" w:customStyle="1" w:styleId="1734D59419844FA397F91C0A2BE11868">
    <w:name w:val="1734D59419844FA397F91C0A2BE11868"/>
  </w:style>
  <w:style w:type="paragraph" w:customStyle="1" w:styleId="1771C975DA534E47B69D38B9B436F274">
    <w:name w:val="1771C975DA534E47B69D38B9B436F274"/>
  </w:style>
  <w:style w:type="paragraph" w:customStyle="1" w:styleId="477E9D6685A2411E98D0FD42A7691EFE">
    <w:name w:val="477E9D6685A2411E98D0FD42A7691EFE"/>
  </w:style>
  <w:style w:type="character" w:styleId="PlaceholderText">
    <w:name w:val="Placeholder Text"/>
    <w:basedOn w:val="DefaultParagraphFont"/>
    <w:uiPriority w:val="99"/>
    <w:semiHidden/>
    <w:rsid w:val="00FA2D66"/>
    <w:rPr>
      <w:color w:val="808080"/>
    </w:rPr>
  </w:style>
  <w:style w:type="paragraph" w:customStyle="1" w:styleId="BFB2802D730C47849157374E97BA531D">
    <w:name w:val="BFB2802D730C47849157374E97BA531D"/>
  </w:style>
  <w:style w:type="paragraph" w:customStyle="1" w:styleId="1E911BEF28504337A8455A7B54DF7B5D">
    <w:name w:val="1E911BEF28504337A8455A7B54DF7B5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1C63135B53E43D9B7DDDD9B790E7830">
    <w:name w:val="01C63135B53E43D9B7DDDD9B790E7830"/>
  </w:style>
  <w:style w:type="paragraph" w:customStyle="1" w:styleId="BD4E3FCF2FA842C6A08786CC614B043E">
    <w:name w:val="BD4E3FCF2FA842C6A08786CC614B043E"/>
  </w:style>
  <w:style w:type="paragraph" w:customStyle="1" w:styleId="8D2F9B1004C74D6C972593CD485C37B6">
    <w:name w:val="8D2F9B1004C74D6C972593CD485C37B6"/>
  </w:style>
  <w:style w:type="paragraph" w:customStyle="1" w:styleId="215F12C55B3E4B5DB1EEC3B87E59B925">
    <w:name w:val="215F12C55B3E4B5DB1EEC3B87E59B925"/>
  </w:style>
  <w:style w:type="paragraph" w:customStyle="1" w:styleId="565819C1414545A1BF40A4E50BA30ED2">
    <w:name w:val="565819C1414545A1BF40A4E50BA30ED2"/>
  </w:style>
  <w:style w:type="paragraph" w:customStyle="1" w:styleId="D57FA52F7B22404596467BC15D215161">
    <w:name w:val="D57FA52F7B22404596467BC15D215161"/>
  </w:style>
  <w:style w:type="paragraph" w:customStyle="1" w:styleId="9FF6E9E65269468EACBB4230AC7AF020">
    <w:name w:val="9FF6E9E65269468EACBB4230AC7AF020"/>
  </w:style>
  <w:style w:type="paragraph" w:customStyle="1" w:styleId="443C77B332714457841517D945E7362C">
    <w:name w:val="443C77B332714457841517D945E7362C"/>
    <w:rsid w:val="00FA2D66"/>
  </w:style>
  <w:style w:type="paragraph" w:customStyle="1" w:styleId="59BACC4691B7475BA3BD4A2B2B1D3BF1">
    <w:name w:val="59BACC4691B7475BA3BD4A2B2B1D3BF1"/>
    <w:rsid w:val="00FA2D66"/>
  </w:style>
  <w:style w:type="paragraph" w:customStyle="1" w:styleId="41015D3A3BAC4E2FB0DEE06515EE0B5D">
    <w:name w:val="41015D3A3BAC4E2FB0DEE06515EE0B5D"/>
    <w:rsid w:val="00FA2D66"/>
  </w:style>
  <w:style w:type="paragraph" w:customStyle="1" w:styleId="8F186B4F406C41779399EC68D6C2D146">
    <w:name w:val="8F186B4F406C41779399EC68D6C2D146"/>
    <w:rsid w:val="00FA2D66"/>
  </w:style>
  <w:style w:type="paragraph" w:customStyle="1" w:styleId="4C1844DEDF4F422A8156F1075A99DBD9">
    <w:name w:val="4C1844DEDF4F422A8156F1075A99DBD9"/>
    <w:rsid w:val="00FA2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540 Caracole Way, Ottawa, Ontario K4A0W3 </CompanyAddress>
  <CompanyPhone>(613) 804-7527</CompanyPhone>
  <CompanyFax/>
  <CompanyEmail>architbhatia14@gmail.com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C:\Users\Archit\AppData\Roaming\Microsoft\Templates\Resume (color).dotx</Template>
  <TotalTime>697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Archit Bhatia</dc:creator>
  <cp:keywords/>
  <cp:lastModifiedBy>Archit Bhatia</cp:lastModifiedBy>
  <cp:revision>55</cp:revision>
  <cp:lastPrinted>2016-10-08T18:39:00Z</cp:lastPrinted>
  <dcterms:created xsi:type="dcterms:W3CDTF">2016-10-02T17:55:00Z</dcterms:created>
  <dcterms:modified xsi:type="dcterms:W3CDTF">2021-01-18T23:34:00Z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